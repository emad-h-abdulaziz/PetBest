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69C" w:rsidRDefault="00267734" w14:paraId="1BB6F150" w14:textId="0841FF3E">
      <w:pPr>
        <w:pStyle w:val="Title"/>
        <w:jc w:val="right"/>
      </w:pPr>
      <w:r>
        <w:fldChar w:fldCharType="begin"/>
      </w:r>
      <w:r>
        <w:instrText>SUBJECT  \* MERGEFORMAT</w:instrText>
      </w:r>
      <w:r>
        <w:fldChar w:fldCharType="separate"/>
      </w:r>
      <w:r w:rsidR="00E41A46">
        <w:t>Pet Best LLC</w:t>
      </w:r>
      <w:r w:rsidR="00BF6A0F">
        <w:t xml:space="preserve"> Website</w:t>
      </w:r>
      <w:r>
        <w:fldChar w:fldCharType="end"/>
      </w:r>
    </w:p>
    <w:p w:rsidR="0035169C" w:rsidRDefault="00267734" w14:paraId="5454493A" w14:textId="77777777">
      <w:pPr>
        <w:pStyle w:val="Title"/>
        <w:jc w:val="right"/>
      </w:pPr>
      <w:r>
        <w:fldChar w:fldCharType="begin"/>
      </w:r>
      <w:r>
        <w:instrText>TITLE  \* MERGEFORMAT</w:instrText>
      </w:r>
      <w:r>
        <w:fldChar w:fldCharType="separate"/>
      </w:r>
      <w:r w:rsidR="00B74CE2">
        <w:t>Software Development Plan (Small Project)</w:t>
      </w:r>
      <w:r>
        <w:fldChar w:fldCharType="end"/>
      </w:r>
    </w:p>
    <w:p w:rsidR="0035169C" w:rsidRDefault="00267734" w14:paraId="408A14A1" w14:textId="77777777">
      <w:pPr>
        <w:pStyle w:val="Title"/>
        <w:jc w:val="right"/>
        <w:rPr>
          <w:sz w:val="28"/>
        </w:rPr>
      </w:pPr>
      <w:r>
        <w:rPr>
          <w:sz w:val="28"/>
        </w:rPr>
        <w:t>Version &lt;1.0&gt;</w:t>
      </w:r>
    </w:p>
    <w:p w:rsidR="0035169C" w:rsidRDefault="0035169C" w14:paraId="0C46472C" w14:textId="77777777">
      <w:pPr>
        <w:pStyle w:val="Title"/>
        <w:rPr>
          <w:sz w:val="28"/>
        </w:rPr>
      </w:pPr>
    </w:p>
    <w:p w:rsidR="0035169C" w:rsidRDefault="0035169C" w14:paraId="7F251EEC" w14:textId="77777777"/>
    <w:p w:rsidR="0035169C" w:rsidRDefault="00267734" w14:paraId="4E204FED" w14:textId="77777777">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35169C" w:rsidRDefault="00267734" w14:paraId="48A70B3E" w14:textId="77777777">
      <w:pPr>
        <w:pStyle w:val="InfoBlue"/>
      </w:pPr>
      <w:r>
        <w:t>[To customize automatic fields in Microsoft Word (which display a gray background when selected), select File&gt;</w:t>
      </w:r>
      <w:bookmarkStart w:name="_GoBack" w:id="0"/>
      <w:r>
        <w:t xml:space="preserve">Properties </w:t>
      </w:r>
      <w:bookmarkEnd w:id="0"/>
      <w:r>
        <w:t xml:space="preserve">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35169C" w:rsidRDefault="0035169C" w14:paraId="4B6722B0" w14:textId="77777777">
      <w:pPr>
        <w:pStyle w:val="BodyText"/>
      </w:pPr>
    </w:p>
    <w:p w:rsidR="0035169C" w:rsidRDefault="0035169C" w14:paraId="4EAA999F" w14:textId="77777777">
      <w:pPr>
        <w:sectPr w:rsidR="0035169C">
          <w:headerReference w:type="default" r:id="rId10"/>
          <w:footerReference w:type="even" r:id="rId11"/>
          <w:footerReference w:type="default" r:id="rId12"/>
          <w:pgSz w:w="12240" w:h="15840" w:orient="portrait" w:code="1"/>
          <w:pgMar w:top="1440" w:right="1440" w:bottom="1440" w:left="1440" w:header="720" w:footer="720" w:gutter="0"/>
          <w:cols w:space="720"/>
          <w:vAlign w:val="center"/>
        </w:sectPr>
      </w:pPr>
    </w:p>
    <w:p w:rsidR="0035169C" w:rsidRDefault="00267734" w14:paraId="01D440E2" w14:textId="77777777">
      <w:pPr>
        <w:pStyle w:val="Title"/>
      </w:pPr>
      <w: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0035169C" w:rsidTr="4E394AD0" w14:paraId="0BB3AF2A" w14:textId="77777777">
        <w:tc>
          <w:tcPr>
            <w:tcW w:w="2304" w:type="dxa"/>
          </w:tcPr>
          <w:p w:rsidR="0035169C" w:rsidRDefault="00267734" w14:paraId="46C9C297" w14:textId="77777777">
            <w:pPr>
              <w:pStyle w:val="Tabletext"/>
              <w:jc w:val="center"/>
              <w:rPr>
                <w:b/>
              </w:rPr>
            </w:pPr>
            <w:r>
              <w:rPr>
                <w:b/>
              </w:rPr>
              <w:t>Date</w:t>
            </w:r>
          </w:p>
        </w:tc>
        <w:tc>
          <w:tcPr>
            <w:tcW w:w="1152" w:type="dxa"/>
          </w:tcPr>
          <w:p w:rsidR="0035169C" w:rsidRDefault="00267734" w14:paraId="453B064E" w14:textId="77777777">
            <w:pPr>
              <w:pStyle w:val="Tabletext"/>
              <w:jc w:val="center"/>
              <w:rPr>
                <w:b/>
              </w:rPr>
            </w:pPr>
            <w:r>
              <w:rPr>
                <w:b/>
              </w:rPr>
              <w:t>Version</w:t>
            </w:r>
          </w:p>
        </w:tc>
        <w:tc>
          <w:tcPr>
            <w:tcW w:w="3744" w:type="dxa"/>
          </w:tcPr>
          <w:p w:rsidR="0035169C" w:rsidRDefault="00267734" w14:paraId="046DBAF4" w14:textId="77777777">
            <w:pPr>
              <w:pStyle w:val="Tabletext"/>
              <w:jc w:val="center"/>
              <w:rPr>
                <w:b/>
              </w:rPr>
            </w:pPr>
            <w:r>
              <w:rPr>
                <w:b/>
              </w:rPr>
              <w:t>Description</w:t>
            </w:r>
          </w:p>
        </w:tc>
        <w:tc>
          <w:tcPr>
            <w:tcW w:w="2304" w:type="dxa"/>
          </w:tcPr>
          <w:p w:rsidR="0035169C" w:rsidRDefault="00267734" w14:paraId="00A9C33D" w14:textId="77777777">
            <w:pPr>
              <w:pStyle w:val="Tabletext"/>
              <w:jc w:val="center"/>
              <w:rPr>
                <w:b/>
              </w:rPr>
            </w:pPr>
            <w:r>
              <w:rPr>
                <w:b/>
              </w:rPr>
              <w:t>Author</w:t>
            </w:r>
          </w:p>
        </w:tc>
      </w:tr>
      <w:tr w:rsidR="0035169C" w:rsidTr="4E394AD0" w14:paraId="71CC4160" w14:textId="77777777">
        <w:tc>
          <w:tcPr>
            <w:tcW w:w="2304" w:type="dxa"/>
          </w:tcPr>
          <w:p w:rsidR="0035169C" w:rsidRDefault="0099446B" w14:paraId="075393FD" w14:textId="0CDB6212">
            <w:pPr>
              <w:pStyle w:val="Tabletext"/>
            </w:pPr>
            <w:r>
              <w:t>02/15/2020</w:t>
            </w:r>
          </w:p>
        </w:tc>
        <w:tc>
          <w:tcPr>
            <w:tcW w:w="1152" w:type="dxa"/>
          </w:tcPr>
          <w:p w:rsidR="0035169C" w:rsidRDefault="0099446B" w14:paraId="2C60F298" w14:textId="74BEAB3E">
            <w:pPr>
              <w:pStyle w:val="Tabletext"/>
            </w:pPr>
            <w:r>
              <w:t>1</w:t>
            </w:r>
            <w:r w:rsidR="00267734">
              <w:t>.</w:t>
            </w:r>
            <w:r>
              <w:t>0</w:t>
            </w:r>
          </w:p>
        </w:tc>
        <w:tc>
          <w:tcPr>
            <w:tcW w:w="3744" w:type="dxa"/>
          </w:tcPr>
          <w:p w:rsidR="004F1731" w:rsidRDefault="00EC5C86" w14:paraId="1E476A5B" w14:textId="05EC5A8D">
            <w:pPr>
              <w:pStyle w:val="Tabletext"/>
            </w:pPr>
            <w:r>
              <w:t xml:space="preserve">Set up </w:t>
            </w:r>
            <w:r w:rsidR="00486421">
              <w:t xml:space="preserve">the headers, worked on </w:t>
            </w:r>
            <w:r w:rsidR="00467C6B">
              <w:t>scope</w:t>
            </w:r>
            <w:r w:rsidR="006C6B5C">
              <w:t xml:space="preserve">, </w:t>
            </w:r>
            <w:r w:rsidR="009F6A93">
              <w:t>2.1 project purpose.</w:t>
            </w:r>
          </w:p>
        </w:tc>
        <w:tc>
          <w:tcPr>
            <w:tcW w:w="2304" w:type="dxa"/>
          </w:tcPr>
          <w:p w:rsidR="0035169C" w:rsidRDefault="00350443" w14:paraId="34C7D893" w14:textId="5CB40BA4">
            <w:pPr>
              <w:pStyle w:val="Tabletext"/>
            </w:pPr>
            <w:r>
              <w:t xml:space="preserve">Mohammed </w:t>
            </w:r>
            <w:proofErr w:type="spellStart"/>
            <w:r>
              <w:t>Aldura</w:t>
            </w:r>
            <w:proofErr w:type="spellEnd"/>
          </w:p>
        </w:tc>
      </w:tr>
      <w:tr w:rsidR="0035169C" w:rsidTr="4E394AD0" w14:paraId="5DA405CD" w14:textId="77777777">
        <w:tc>
          <w:tcPr>
            <w:tcW w:w="2304" w:type="dxa"/>
          </w:tcPr>
          <w:p w:rsidR="0035169C" w:rsidRDefault="0153ADBF" w14:paraId="43F4EA63" w14:textId="14557ECB">
            <w:pPr>
              <w:pStyle w:val="Tabletext"/>
            </w:pPr>
            <w:r>
              <w:t>2/15/2020</w:t>
            </w:r>
          </w:p>
        </w:tc>
        <w:tc>
          <w:tcPr>
            <w:tcW w:w="1152" w:type="dxa"/>
          </w:tcPr>
          <w:p w:rsidR="0035169C" w:rsidRDefault="5A5827A2" w14:paraId="25D0A66B" w14:textId="0BA92BDB">
            <w:pPr>
              <w:pStyle w:val="Tabletext"/>
            </w:pPr>
            <w:r>
              <w:t>1.0</w:t>
            </w:r>
          </w:p>
        </w:tc>
        <w:tc>
          <w:tcPr>
            <w:tcW w:w="3744" w:type="dxa"/>
          </w:tcPr>
          <w:p w:rsidR="0035169C" w:rsidRDefault="52A839B3" w14:paraId="508D112A" w14:textId="7B72203E">
            <w:pPr>
              <w:pStyle w:val="Tabletext"/>
            </w:pPr>
            <w:r>
              <w:t>Worked on roles and responsibilities, edited completion time for project, removing unnecessary fields.</w:t>
            </w:r>
          </w:p>
        </w:tc>
        <w:tc>
          <w:tcPr>
            <w:tcW w:w="2304" w:type="dxa"/>
          </w:tcPr>
          <w:p w:rsidR="0035169C" w:rsidRDefault="52A839B3" w14:paraId="4ED85E3C" w14:textId="7F38C9EB">
            <w:pPr>
              <w:pStyle w:val="Tabletext"/>
            </w:pPr>
            <w:r>
              <w:t xml:space="preserve">Murad </w:t>
            </w:r>
            <w:proofErr w:type="spellStart"/>
            <w:r>
              <w:t>Tawfiq</w:t>
            </w:r>
            <w:proofErr w:type="spellEnd"/>
          </w:p>
        </w:tc>
      </w:tr>
      <w:tr w:rsidR="0035169C" w:rsidTr="4E394AD0" w14:paraId="7452C97D" w14:textId="77777777">
        <w:tc>
          <w:tcPr>
            <w:tcW w:w="2304" w:type="dxa"/>
          </w:tcPr>
          <w:p w:rsidR="0035169C" w:rsidRDefault="2977C065" w14:paraId="787F79C9" w14:textId="75A6ECFD">
            <w:pPr>
              <w:pStyle w:val="Tabletext"/>
            </w:pPr>
            <w:r>
              <w:t>02/16/2020</w:t>
            </w:r>
          </w:p>
        </w:tc>
        <w:tc>
          <w:tcPr>
            <w:tcW w:w="1152" w:type="dxa"/>
          </w:tcPr>
          <w:p w:rsidR="0035169C" w:rsidRDefault="2977C065" w14:paraId="4D701EF0" w14:textId="476BB99A">
            <w:pPr>
              <w:pStyle w:val="Tabletext"/>
            </w:pPr>
            <w:r>
              <w:t>1.0</w:t>
            </w:r>
          </w:p>
        </w:tc>
        <w:tc>
          <w:tcPr>
            <w:tcW w:w="3744" w:type="dxa"/>
          </w:tcPr>
          <w:p w:rsidR="0035169C" w:rsidRDefault="2977C065" w14:paraId="615FAE09" w14:textId="0EA97877">
            <w:pPr>
              <w:pStyle w:val="Tabletext"/>
            </w:pPr>
            <w:r>
              <w:t>Worked on the introduction; missing definitions, references and final overview.</w:t>
            </w:r>
          </w:p>
        </w:tc>
        <w:tc>
          <w:tcPr>
            <w:tcW w:w="2304" w:type="dxa"/>
          </w:tcPr>
          <w:p w:rsidR="0035169C" w:rsidRDefault="2977C065" w14:paraId="2EA468BC" w14:textId="1B8A3226">
            <w:pPr>
              <w:pStyle w:val="Tabletext"/>
            </w:pPr>
            <w:r>
              <w:t xml:space="preserve">Fouad </w:t>
            </w:r>
            <w:proofErr w:type="spellStart"/>
            <w:r>
              <w:t>Aoude</w:t>
            </w:r>
            <w:proofErr w:type="spellEnd"/>
          </w:p>
        </w:tc>
      </w:tr>
      <w:tr w:rsidR="0035169C" w:rsidTr="4E394AD0" w14:paraId="536C4B35" w14:textId="77777777">
        <w:tc>
          <w:tcPr>
            <w:tcW w:w="2304" w:type="dxa"/>
          </w:tcPr>
          <w:p w:rsidR="0035169C" w:rsidRDefault="0035169C" w14:paraId="2708AE68" w14:textId="77777777">
            <w:pPr>
              <w:pStyle w:val="Tabletext"/>
            </w:pPr>
          </w:p>
        </w:tc>
        <w:tc>
          <w:tcPr>
            <w:tcW w:w="1152" w:type="dxa"/>
          </w:tcPr>
          <w:p w:rsidR="0035169C" w:rsidRDefault="0035169C" w14:paraId="13179823" w14:textId="77777777">
            <w:pPr>
              <w:pStyle w:val="Tabletext"/>
            </w:pPr>
          </w:p>
        </w:tc>
        <w:tc>
          <w:tcPr>
            <w:tcW w:w="3744" w:type="dxa"/>
          </w:tcPr>
          <w:p w:rsidR="0035169C" w:rsidRDefault="0035169C" w14:paraId="0B342DB7" w14:textId="77777777">
            <w:pPr>
              <w:pStyle w:val="Tabletext"/>
            </w:pPr>
          </w:p>
        </w:tc>
        <w:tc>
          <w:tcPr>
            <w:tcW w:w="2304" w:type="dxa"/>
          </w:tcPr>
          <w:p w:rsidR="0035169C" w:rsidRDefault="0035169C" w14:paraId="6BCA8564" w14:textId="77777777">
            <w:pPr>
              <w:pStyle w:val="Tabletext"/>
            </w:pPr>
          </w:p>
        </w:tc>
      </w:tr>
    </w:tbl>
    <w:p w:rsidR="0035169C" w:rsidRDefault="0035169C" w14:paraId="7C8E1015" w14:textId="77777777"/>
    <w:p w:rsidR="0035169C" w:rsidRDefault="00267734" w14:paraId="710C020B" w14:textId="77777777">
      <w:pPr>
        <w:pStyle w:val="Title"/>
      </w:pPr>
      <w:r>
        <w:br w:type="page"/>
      </w:r>
      <w:r>
        <w:lastRenderedPageBreak/>
        <w:t>Table of Contents</w:t>
      </w:r>
    </w:p>
    <w:p w:rsidR="001900B0" w:rsidRDefault="00267734" w14:paraId="4A3DFC1B" w14:textId="7C1695B4">
      <w:pPr>
        <w:pStyle w:val="TOC1"/>
        <w:tabs>
          <w:tab w:val="left" w:pos="400"/>
          <w:tab w:val="right" w:pos="9350"/>
        </w:tabs>
        <w:rPr>
          <w:rFonts w:asciiTheme="minorHAnsi" w:hAnsiTheme="minorHAnsi" w:eastAsiaTheme="minorEastAsia" w:cstheme="minorBid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history="1" w:anchor="_Toc32662881">
        <w:r w:rsidRPr="00F1073F" w:rsidR="001900B0">
          <w:rPr>
            <w:rStyle w:val="Hyperlink"/>
            <w:noProof/>
          </w:rPr>
          <w:t>1.</w:t>
        </w:r>
        <w:r w:rsidR="001900B0">
          <w:rPr>
            <w:rFonts w:asciiTheme="minorHAnsi" w:hAnsiTheme="minorHAnsi" w:eastAsiaTheme="minorEastAsia" w:cstheme="minorBidi"/>
            <w:b w:val="0"/>
            <w:bCs w:val="0"/>
            <w:noProof/>
            <w:sz w:val="22"/>
            <w:szCs w:val="22"/>
          </w:rPr>
          <w:tab/>
        </w:r>
        <w:r w:rsidRPr="00F1073F" w:rsidR="001900B0">
          <w:rPr>
            <w:rStyle w:val="Hyperlink"/>
            <w:noProof/>
          </w:rPr>
          <w:t>Introduction</w:t>
        </w:r>
        <w:r w:rsidR="001900B0">
          <w:rPr>
            <w:noProof/>
            <w:webHidden/>
          </w:rPr>
          <w:t xml:space="preserve"> </w:t>
        </w:r>
        <w:r w:rsidR="001900B0">
          <w:rPr>
            <w:noProof/>
            <w:webHidden/>
          </w:rPr>
          <w:fldChar w:fldCharType="begin"/>
        </w:r>
        <w:r w:rsidR="001900B0">
          <w:rPr>
            <w:noProof/>
            <w:webHidden/>
          </w:rPr>
          <w:instrText xml:space="preserve"> PAGEREF _Toc32662881 \h </w:instrText>
        </w:r>
        <w:r w:rsidR="001900B0">
          <w:rPr>
            <w:noProof/>
            <w:webHidden/>
          </w:rPr>
        </w:r>
        <w:r w:rsidR="001900B0">
          <w:rPr>
            <w:noProof/>
            <w:webHidden/>
          </w:rPr>
          <w:fldChar w:fldCharType="separate"/>
        </w:r>
        <w:r w:rsidR="001900B0">
          <w:rPr>
            <w:noProof/>
            <w:webHidden/>
          </w:rPr>
          <w:t>4</w:t>
        </w:r>
        <w:r w:rsidR="001900B0">
          <w:rPr>
            <w:noProof/>
            <w:webHidden/>
          </w:rPr>
          <w:fldChar w:fldCharType="end"/>
        </w:r>
      </w:hyperlink>
    </w:p>
    <w:p w:rsidR="001900B0" w:rsidRDefault="000F20DD" w14:paraId="46FD73D2" w14:textId="6B981431">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82">
        <w:r w:rsidRPr="00F1073F" w:rsidR="001900B0">
          <w:rPr>
            <w:rStyle w:val="Hyperlink"/>
            <w:noProof/>
          </w:rPr>
          <w:t>1.1</w:t>
        </w:r>
        <w:r w:rsidR="001900B0">
          <w:rPr>
            <w:rFonts w:asciiTheme="minorHAnsi" w:hAnsiTheme="minorHAnsi" w:eastAsiaTheme="minorEastAsia" w:cstheme="minorBidi"/>
            <w:i w:val="0"/>
            <w:iCs w:val="0"/>
            <w:noProof/>
            <w:sz w:val="22"/>
            <w:szCs w:val="22"/>
          </w:rPr>
          <w:tab/>
        </w:r>
        <w:r w:rsidRPr="00F1073F" w:rsidR="001900B0">
          <w:rPr>
            <w:rStyle w:val="Hyperlink"/>
            <w:noProof/>
          </w:rPr>
          <w:t>Purpose</w:t>
        </w:r>
        <w:r w:rsidR="001900B0">
          <w:rPr>
            <w:noProof/>
            <w:webHidden/>
          </w:rPr>
          <w:t xml:space="preserve"> </w:t>
        </w:r>
        <w:r w:rsidR="001900B0">
          <w:rPr>
            <w:noProof/>
            <w:webHidden/>
          </w:rPr>
          <w:fldChar w:fldCharType="begin"/>
        </w:r>
        <w:r w:rsidR="001900B0">
          <w:rPr>
            <w:noProof/>
            <w:webHidden/>
          </w:rPr>
          <w:instrText xml:space="preserve"> PAGEREF _Toc32662882 \h </w:instrText>
        </w:r>
        <w:r w:rsidR="001900B0">
          <w:rPr>
            <w:noProof/>
            <w:webHidden/>
          </w:rPr>
        </w:r>
        <w:r w:rsidR="001900B0">
          <w:rPr>
            <w:noProof/>
            <w:webHidden/>
          </w:rPr>
          <w:fldChar w:fldCharType="separate"/>
        </w:r>
        <w:r w:rsidR="001900B0">
          <w:rPr>
            <w:noProof/>
            <w:webHidden/>
          </w:rPr>
          <w:t>4</w:t>
        </w:r>
        <w:r w:rsidR="001900B0">
          <w:rPr>
            <w:noProof/>
            <w:webHidden/>
          </w:rPr>
          <w:fldChar w:fldCharType="end"/>
        </w:r>
      </w:hyperlink>
    </w:p>
    <w:p w:rsidR="001900B0" w:rsidRDefault="000F20DD" w14:paraId="04511B3B" w14:textId="0DFE13B8">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83">
        <w:r w:rsidRPr="00F1073F" w:rsidR="001900B0">
          <w:rPr>
            <w:rStyle w:val="Hyperlink"/>
            <w:noProof/>
          </w:rPr>
          <w:t>1.2</w:t>
        </w:r>
        <w:r w:rsidR="001900B0">
          <w:rPr>
            <w:rFonts w:asciiTheme="minorHAnsi" w:hAnsiTheme="minorHAnsi" w:eastAsiaTheme="minorEastAsia" w:cstheme="minorBidi"/>
            <w:i w:val="0"/>
            <w:iCs w:val="0"/>
            <w:noProof/>
            <w:sz w:val="22"/>
            <w:szCs w:val="22"/>
          </w:rPr>
          <w:tab/>
        </w:r>
        <w:r w:rsidRPr="00F1073F" w:rsidR="001900B0">
          <w:rPr>
            <w:rStyle w:val="Hyperlink"/>
            <w:noProof/>
          </w:rPr>
          <w:t>Scope</w:t>
        </w:r>
        <w:r w:rsidR="001900B0">
          <w:rPr>
            <w:noProof/>
            <w:webHidden/>
          </w:rPr>
          <w:t xml:space="preserve"> </w:t>
        </w:r>
        <w:r w:rsidR="001900B0">
          <w:rPr>
            <w:noProof/>
            <w:webHidden/>
          </w:rPr>
          <w:fldChar w:fldCharType="begin"/>
        </w:r>
        <w:r w:rsidR="001900B0">
          <w:rPr>
            <w:noProof/>
            <w:webHidden/>
          </w:rPr>
          <w:instrText xml:space="preserve"> PAGEREF _Toc32662883 \h </w:instrText>
        </w:r>
        <w:r w:rsidR="001900B0">
          <w:rPr>
            <w:noProof/>
            <w:webHidden/>
          </w:rPr>
        </w:r>
        <w:r w:rsidR="001900B0">
          <w:rPr>
            <w:noProof/>
            <w:webHidden/>
          </w:rPr>
          <w:fldChar w:fldCharType="separate"/>
        </w:r>
        <w:r w:rsidR="001900B0">
          <w:rPr>
            <w:noProof/>
            <w:webHidden/>
          </w:rPr>
          <w:t>4</w:t>
        </w:r>
        <w:r w:rsidR="001900B0">
          <w:rPr>
            <w:noProof/>
            <w:webHidden/>
          </w:rPr>
          <w:fldChar w:fldCharType="end"/>
        </w:r>
      </w:hyperlink>
    </w:p>
    <w:p w:rsidR="001900B0" w:rsidRDefault="000F20DD" w14:paraId="368E550A" w14:textId="4A962D39">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84">
        <w:r w:rsidRPr="00F1073F" w:rsidR="001900B0">
          <w:rPr>
            <w:rStyle w:val="Hyperlink"/>
            <w:noProof/>
          </w:rPr>
          <w:t>1.3</w:t>
        </w:r>
        <w:r w:rsidR="001900B0">
          <w:rPr>
            <w:rFonts w:asciiTheme="minorHAnsi" w:hAnsiTheme="minorHAnsi" w:eastAsiaTheme="minorEastAsia" w:cstheme="minorBidi"/>
            <w:i w:val="0"/>
            <w:iCs w:val="0"/>
            <w:noProof/>
            <w:sz w:val="22"/>
            <w:szCs w:val="22"/>
          </w:rPr>
          <w:tab/>
        </w:r>
        <w:r w:rsidRPr="00F1073F" w:rsidR="001900B0">
          <w:rPr>
            <w:rStyle w:val="Hyperlink"/>
            <w:noProof/>
          </w:rPr>
          <w:t>Definitions, Acronyms, and Abbreviations</w:t>
        </w:r>
        <w:r w:rsidR="001900B0">
          <w:rPr>
            <w:noProof/>
            <w:webHidden/>
          </w:rPr>
          <w:t xml:space="preserve"> </w:t>
        </w:r>
        <w:r w:rsidR="001900B0">
          <w:rPr>
            <w:noProof/>
            <w:webHidden/>
          </w:rPr>
          <w:fldChar w:fldCharType="begin"/>
        </w:r>
        <w:r w:rsidR="001900B0">
          <w:rPr>
            <w:noProof/>
            <w:webHidden/>
          </w:rPr>
          <w:instrText xml:space="preserve"> PAGEREF _Toc32662884 \h </w:instrText>
        </w:r>
        <w:r w:rsidR="001900B0">
          <w:rPr>
            <w:noProof/>
            <w:webHidden/>
          </w:rPr>
        </w:r>
        <w:r w:rsidR="001900B0">
          <w:rPr>
            <w:noProof/>
            <w:webHidden/>
          </w:rPr>
          <w:fldChar w:fldCharType="separate"/>
        </w:r>
        <w:r w:rsidR="001900B0">
          <w:rPr>
            <w:noProof/>
            <w:webHidden/>
          </w:rPr>
          <w:t>4</w:t>
        </w:r>
        <w:r w:rsidR="001900B0">
          <w:rPr>
            <w:noProof/>
            <w:webHidden/>
          </w:rPr>
          <w:fldChar w:fldCharType="end"/>
        </w:r>
      </w:hyperlink>
    </w:p>
    <w:p w:rsidR="001900B0" w:rsidRDefault="000F20DD" w14:paraId="0D6139BA" w14:textId="6FC49BC4">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85">
        <w:r w:rsidRPr="00F1073F" w:rsidR="001900B0">
          <w:rPr>
            <w:rStyle w:val="Hyperlink"/>
            <w:noProof/>
          </w:rPr>
          <w:t>1.4</w:t>
        </w:r>
        <w:r w:rsidR="001900B0">
          <w:rPr>
            <w:rFonts w:asciiTheme="minorHAnsi" w:hAnsiTheme="minorHAnsi" w:eastAsiaTheme="minorEastAsia" w:cstheme="minorBidi"/>
            <w:i w:val="0"/>
            <w:iCs w:val="0"/>
            <w:noProof/>
            <w:sz w:val="22"/>
            <w:szCs w:val="22"/>
          </w:rPr>
          <w:tab/>
        </w:r>
        <w:r w:rsidRPr="00F1073F" w:rsidR="001900B0">
          <w:rPr>
            <w:rStyle w:val="Hyperlink"/>
            <w:noProof/>
          </w:rPr>
          <w:t>References</w:t>
        </w:r>
        <w:r w:rsidR="001900B0">
          <w:rPr>
            <w:noProof/>
            <w:webHidden/>
          </w:rPr>
          <w:t xml:space="preserve"> </w:t>
        </w:r>
        <w:r w:rsidR="001900B0">
          <w:rPr>
            <w:noProof/>
            <w:webHidden/>
          </w:rPr>
          <w:fldChar w:fldCharType="begin"/>
        </w:r>
        <w:r w:rsidR="001900B0">
          <w:rPr>
            <w:noProof/>
            <w:webHidden/>
          </w:rPr>
          <w:instrText xml:space="preserve"> PAGEREF _Toc32662885 \h </w:instrText>
        </w:r>
        <w:r w:rsidR="001900B0">
          <w:rPr>
            <w:noProof/>
            <w:webHidden/>
          </w:rPr>
        </w:r>
        <w:r w:rsidR="001900B0">
          <w:rPr>
            <w:noProof/>
            <w:webHidden/>
          </w:rPr>
          <w:fldChar w:fldCharType="separate"/>
        </w:r>
        <w:r w:rsidR="001900B0">
          <w:rPr>
            <w:noProof/>
            <w:webHidden/>
          </w:rPr>
          <w:t>4</w:t>
        </w:r>
        <w:r w:rsidR="001900B0">
          <w:rPr>
            <w:noProof/>
            <w:webHidden/>
          </w:rPr>
          <w:fldChar w:fldCharType="end"/>
        </w:r>
      </w:hyperlink>
    </w:p>
    <w:p w:rsidR="001900B0" w:rsidRDefault="000F20DD" w14:paraId="65F046EC" w14:textId="46517967">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86">
        <w:r w:rsidRPr="00F1073F" w:rsidR="001900B0">
          <w:rPr>
            <w:rStyle w:val="Hyperlink"/>
            <w:noProof/>
          </w:rPr>
          <w:t>1.5</w:t>
        </w:r>
        <w:r w:rsidR="001900B0">
          <w:rPr>
            <w:rFonts w:asciiTheme="minorHAnsi" w:hAnsiTheme="minorHAnsi" w:eastAsiaTheme="minorEastAsia" w:cstheme="minorBidi"/>
            <w:i w:val="0"/>
            <w:iCs w:val="0"/>
            <w:noProof/>
            <w:sz w:val="22"/>
            <w:szCs w:val="22"/>
          </w:rPr>
          <w:tab/>
        </w:r>
        <w:r w:rsidRPr="00F1073F" w:rsidR="001900B0">
          <w:rPr>
            <w:rStyle w:val="Hyperlink"/>
            <w:noProof/>
          </w:rPr>
          <w:t>Overview</w:t>
        </w:r>
        <w:r w:rsidR="001900B0">
          <w:rPr>
            <w:noProof/>
            <w:webHidden/>
          </w:rPr>
          <w:t xml:space="preserve"> </w:t>
        </w:r>
        <w:r w:rsidR="001900B0">
          <w:rPr>
            <w:noProof/>
            <w:webHidden/>
          </w:rPr>
          <w:fldChar w:fldCharType="begin"/>
        </w:r>
        <w:r w:rsidR="001900B0">
          <w:rPr>
            <w:noProof/>
            <w:webHidden/>
          </w:rPr>
          <w:instrText xml:space="preserve"> PAGEREF _Toc32662886 \h </w:instrText>
        </w:r>
        <w:r w:rsidR="001900B0">
          <w:rPr>
            <w:noProof/>
            <w:webHidden/>
          </w:rPr>
        </w:r>
        <w:r w:rsidR="001900B0">
          <w:rPr>
            <w:noProof/>
            <w:webHidden/>
          </w:rPr>
          <w:fldChar w:fldCharType="separate"/>
        </w:r>
        <w:r w:rsidR="001900B0">
          <w:rPr>
            <w:noProof/>
            <w:webHidden/>
          </w:rPr>
          <w:t>5</w:t>
        </w:r>
        <w:r w:rsidR="001900B0">
          <w:rPr>
            <w:noProof/>
            <w:webHidden/>
          </w:rPr>
          <w:fldChar w:fldCharType="end"/>
        </w:r>
      </w:hyperlink>
    </w:p>
    <w:p w:rsidR="001900B0" w:rsidRDefault="000F20DD" w14:paraId="4DDDA7F8" w14:textId="3ADA9FA3">
      <w:pPr>
        <w:pStyle w:val="TOC1"/>
        <w:tabs>
          <w:tab w:val="left" w:pos="400"/>
          <w:tab w:val="right" w:pos="9350"/>
        </w:tabs>
        <w:rPr>
          <w:rFonts w:asciiTheme="minorHAnsi" w:hAnsiTheme="minorHAnsi" w:eastAsiaTheme="minorEastAsia" w:cstheme="minorBidi"/>
          <w:b w:val="0"/>
          <w:bCs w:val="0"/>
          <w:noProof/>
          <w:sz w:val="22"/>
          <w:szCs w:val="22"/>
        </w:rPr>
      </w:pPr>
      <w:hyperlink w:history="1" w:anchor="_Toc32662887">
        <w:r w:rsidRPr="00F1073F" w:rsidR="001900B0">
          <w:rPr>
            <w:rStyle w:val="Hyperlink"/>
            <w:noProof/>
          </w:rPr>
          <w:t>2.</w:t>
        </w:r>
        <w:r w:rsidR="001900B0">
          <w:rPr>
            <w:rFonts w:asciiTheme="minorHAnsi" w:hAnsiTheme="minorHAnsi" w:eastAsiaTheme="minorEastAsia" w:cstheme="minorBidi"/>
            <w:b w:val="0"/>
            <w:bCs w:val="0"/>
            <w:noProof/>
            <w:sz w:val="22"/>
            <w:szCs w:val="22"/>
          </w:rPr>
          <w:tab/>
        </w:r>
        <w:r w:rsidRPr="00F1073F" w:rsidR="001900B0">
          <w:rPr>
            <w:rStyle w:val="Hyperlink"/>
            <w:noProof/>
          </w:rPr>
          <w:t>Project Overview</w:t>
        </w:r>
        <w:r w:rsidR="001900B0">
          <w:rPr>
            <w:noProof/>
            <w:webHidden/>
          </w:rPr>
          <w:t xml:space="preserve"> </w:t>
        </w:r>
        <w:r w:rsidR="001900B0">
          <w:rPr>
            <w:noProof/>
            <w:webHidden/>
          </w:rPr>
          <w:fldChar w:fldCharType="begin"/>
        </w:r>
        <w:r w:rsidR="001900B0">
          <w:rPr>
            <w:noProof/>
            <w:webHidden/>
          </w:rPr>
          <w:instrText xml:space="preserve"> PAGEREF _Toc32662887 \h </w:instrText>
        </w:r>
        <w:r w:rsidR="001900B0">
          <w:rPr>
            <w:noProof/>
            <w:webHidden/>
          </w:rPr>
        </w:r>
        <w:r w:rsidR="001900B0">
          <w:rPr>
            <w:noProof/>
            <w:webHidden/>
          </w:rPr>
          <w:fldChar w:fldCharType="separate"/>
        </w:r>
        <w:r w:rsidR="001900B0">
          <w:rPr>
            <w:noProof/>
            <w:webHidden/>
          </w:rPr>
          <w:t>5</w:t>
        </w:r>
        <w:r w:rsidR="001900B0">
          <w:rPr>
            <w:noProof/>
            <w:webHidden/>
          </w:rPr>
          <w:fldChar w:fldCharType="end"/>
        </w:r>
      </w:hyperlink>
    </w:p>
    <w:p w:rsidR="001900B0" w:rsidRDefault="000F20DD" w14:paraId="4B81C5EF" w14:textId="411A0261">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88">
        <w:r w:rsidRPr="00F1073F" w:rsidR="001900B0">
          <w:rPr>
            <w:rStyle w:val="Hyperlink"/>
            <w:noProof/>
          </w:rPr>
          <w:t>2.1</w:t>
        </w:r>
        <w:r w:rsidR="001900B0">
          <w:rPr>
            <w:rFonts w:asciiTheme="minorHAnsi" w:hAnsiTheme="minorHAnsi" w:eastAsiaTheme="minorEastAsia" w:cstheme="minorBidi"/>
            <w:i w:val="0"/>
            <w:iCs w:val="0"/>
            <w:noProof/>
            <w:sz w:val="22"/>
            <w:szCs w:val="22"/>
          </w:rPr>
          <w:tab/>
        </w:r>
        <w:r w:rsidRPr="00F1073F" w:rsidR="001900B0">
          <w:rPr>
            <w:rStyle w:val="Hyperlink"/>
            <w:noProof/>
          </w:rPr>
          <w:t>Project Purpose, Scope, and Objectives</w:t>
        </w:r>
        <w:r w:rsidR="001900B0">
          <w:rPr>
            <w:noProof/>
            <w:webHidden/>
          </w:rPr>
          <w:t xml:space="preserve"> </w:t>
        </w:r>
        <w:r w:rsidR="001900B0">
          <w:rPr>
            <w:noProof/>
            <w:webHidden/>
          </w:rPr>
          <w:fldChar w:fldCharType="begin"/>
        </w:r>
        <w:r w:rsidR="001900B0">
          <w:rPr>
            <w:noProof/>
            <w:webHidden/>
          </w:rPr>
          <w:instrText xml:space="preserve"> PAGEREF _Toc32662888 \h </w:instrText>
        </w:r>
        <w:r w:rsidR="001900B0">
          <w:rPr>
            <w:noProof/>
            <w:webHidden/>
          </w:rPr>
        </w:r>
        <w:r w:rsidR="001900B0">
          <w:rPr>
            <w:noProof/>
            <w:webHidden/>
          </w:rPr>
          <w:fldChar w:fldCharType="separate"/>
        </w:r>
        <w:r w:rsidR="001900B0">
          <w:rPr>
            <w:noProof/>
            <w:webHidden/>
          </w:rPr>
          <w:t>5</w:t>
        </w:r>
        <w:r w:rsidR="001900B0">
          <w:rPr>
            <w:noProof/>
            <w:webHidden/>
          </w:rPr>
          <w:fldChar w:fldCharType="end"/>
        </w:r>
      </w:hyperlink>
    </w:p>
    <w:p w:rsidR="001900B0" w:rsidRDefault="000F20DD" w14:paraId="4C9350CB" w14:textId="01E23146">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89">
        <w:r w:rsidRPr="00F1073F" w:rsidR="001900B0">
          <w:rPr>
            <w:rStyle w:val="Hyperlink"/>
            <w:noProof/>
          </w:rPr>
          <w:t>2.2</w:t>
        </w:r>
        <w:r w:rsidR="001900B0">
          <w:rPr>
            <w:rFonts w:asciiTheme="minorHAnsi" w:hAnsiTheme="minorHAnsi" w:eastAsiaTheme="minorEastAsia" w:cstheme="minorBidi"/>
            <w:i w:val="0"/>
            <w:iCs w:val="0"/>
            <w:noProof/>
            <w:sz w:val="22"/>
            <w:szCs w:val="22"/>
          </w:rPr>
          <w:tab/>
        </w:r>
        <w:r w:rsidRPr="00F1073F" w:rsidR="001900B0">
          <w:rPr>
            <w:rStyle w:val="Hyperlink"/>
            <w:noProof/>
          </w:rPr>
          <w:t>Assumptions and Constraints</w:t>
        </w:r>
        <w:r w:rsidR="001900B0">
          <w:rPr>
            <w:noProof/>
            <w:webHidden/>
          </w:rPr>
          <w:t xml:space="preserve"> </w:t>
        </w:r>
        <w:r w:rsidR="001900B0">
          <w:rPr>
            <w:noProof/>
            <w:webHidden/>
          </w:rPr>
          <w:fldChar w:fldCharType="begin"/>
        </w:r>
        <w:r w:rsidR="001900B0">
          <w:rPr>
            <w:noProof/>
            <w:webHidden/>
          </w:rPr>
          <w:instrText xml:space="preserve"> PAGEREF _Toc32662889 \h </w:instrText>
        </w:r>
        <w:r w:rsidR="001900B0">
          <w:rPr>
            <w:noProof/>
            <w:webHidden/>
          </w:rPr>
        </w:r>
        <w:r w:rsidR="001900B0">
          <w:rPr>
            <w:noProof/>
            <w:webHidden/>
          </w:rPr>
          <w:fldChar w:fldCharType="separate"/>
        </w:r>
        <w:r w:rsidR="001900B0">
          <w:rPr>
            <w:noProof/>
            <w:webHidden/>
          </w:rPr>
          <w:t>5</w:t>
        </w:r>
        <w:r w:rsidR="001900B0">
          <w:rPr>
            <w:noProof/>
            <w:webHidden/>
          </w:rPr>
          <w:fldChar w:fldCharType="end"/>
        </w:r>
      </w:hyperlink>
    </w:p>
    <w:p w:rsidR="001900B0" w:rsidRDefault="000F20DD" w14:paraId="4A8F55F6" w14:textId="74293256">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90">
        <w:r w:rsidRPr="00F1073F" w:rsidR="001900B0">
          <w:rPr>
            <w:rStyle w:val="Hyperlink"/>
            <w:noProof/>
          </w:rPr>
          <w:t>2.3</w:t>
        </w:r>
        <w:r w:rsidR="001900B0">
          <w:rPr>
            <w:rFonts w:asciiTheme="minorHAnsi" w:hAnsiTheme="minorHAnsi" w:eastAsiaTheme="minorEastAsia" w:cstheme="minorBidi"/>
            <w:i w:val="0"/>
            <w:iCs w:val="0"/>
            <w:noProof/>
            <w:sz w:val="22"/>
            <w:szCs w:val="22"/>
          </w:rPr>
          <w:tab/>
        </w:r>
        <w:r w:rsidRPr="00F1073F" w:rsidR="001900B0">
          <w:rPr>
            <w:rStyle w:val="Hyperlink"/>
            <w:noProof/>
          </w:rPr>
          <w:t>Project Deliverables</w:t>
        </w:r>
        <w:r w:rsidR="001900B0">
          <w:rPr>
            <w:noProof/>
            <w:webHidden/>
          </w:rPr>
          <w:t xml:space="preserve"> </w:t>
        </w:r>
        <w:r w:rsidR="001900B0">
          <w:rPr>
            <w:noProof/>
            <w:webHidden/>
          </w:rPr>
          <w:fldChar w:fldCharType="begin"/>
        </w:r>
        <w:r w:rsidR="001900B0">
          <w:rPr>
            <w:noProof/>
            <w:webHidden/>
          </w:rPr>
          <w:instrText xml:space="preserve"> PAGEREF _Toc32662890 \h </w:instrText>
        </w:r>
        <w:r w:rsidR="001900B0">
          <w:rPr>
            <w:noProof/>
            <w:webHidden/>
          </w:rPr>
        </w:r>
        <w:r w:rsidR="001900B0">
          <w:rPr>
            <w:noProof/>
            <w:webHidden/>
          </w:rPr>
          <w:fldChar w:fldCharType="separate"/>
        </w:r>
        <w:r w:rsidR="001900B0">
          <w:rPr>
            <w:noProof/>
            <w:webHidden/>
          </w:rPr>
          <w:t>5</w:t>
        </w:r>
        <w:r w:rsidR="001900B0">
          <w:rPr>
            <w:noProof/>
            <w:webHidden/>
          </w:rPr>
          <w:fldChar w:fldCharType="end"/>
        </w:r>
      </w:hyperlink>
    </w:p>
    <w:p w:rsidR="001900B0" w:rsidRDefault="000F20DD" w14:paraId="77E18C84" w14:textId="39C64A0F">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91">
        <w:r w:rsidRPr="00F1073F" w:rsidR="001900B0">
          <w:rPr>
            <w:rStyle w:val="Hyperlink"/>
            <w:noProof/>
          </w:rPr>
          <w:t>2.4</w:t>
        </w:r>
        <w:r w:rsidR="001900B0">
          <w:rPr>
            <w:rFonts w:asciiTheme="minorHAnsi" w:hAnsiTheme="minorHAnsi" w:eastAsiaTheme="minorEastAsia" w:cstheme="minorBidi"/>
            <w:i w:val="0"/>
            <w:iCs w:val="0"/>
            <w:noProof/>
            <w:sz w:val="22"/>
            <w:szCs w:val="22"/>
          </w:rPr>
          <w:tab/>
        </w:r>
        <w:r w:rsidRPr="00F1073F" w:rsidR="001900B0">
          <w:rPr>
            <w:rStyle w:val="Hyperlink"/>
            <w:noProof/>
          </w:rPr>
          <w:t>Evolution of the Software Development Plan</w:t>
        </w:r>
        <w:r w:rsidR="001900B0">
          <w:rPr>
            <w:noProof/>
            <w:webHidden/>
          </w:rPr>
          <w:t xml:space="preserve"> </w:t>
        </w:r>
        <w:r w:rsidR="001900B0">
          <w:rPr>
            <w:noProof/>
            <w:webHidden/>
          </w:rPr>
          <w:fldChar w:fldCharType="begin"/>
        </w:r>
        <w:r w:rsidR="001900B0">
          <w:rPr>
            <w:noProof/>
            <w:webHidden/>
          </w:rPr>
          <w:instrText xml:space="preserve"> PAGEREF _Toc32662891 \h </w:instrText>
        </w:r>
        <w:r w:rsidR="001900B0">
          <w:rPr>
            <w:noProof/>
            <w:webHidden/>
          </w:rPr>
        </w:r>
        <w:r w:rsidR="001900B0">
          <w:rPr>
            <w:noProof/>
            <w:webHidden/>
          </w:rPr>
          <w:fldChar w:fldCharType="separate"/>
        </w:r>
        <w:r w:rsidR="001900B0">
          <w:rPr>
            <w:noProof/>
            <w:webHidden/>
          </w:rPr>
          <w:t>5</w:t>
        </w:r>
        <w:r w:rsidR="001900B0">
          <w:rPr>
            <w:noProof/>
            <w:webHidden/>
          </w:rPr>
          <w:fldChar w:fldCharType="end"/>
        </w:r>
      </w:hyperlink>
    </w:p>
    <w:p w:rsidR="001900B0" w:rsidRDefault="000F20DD" w14:paraId="22D88F1A" w14:textId="2004586F">
      <w:pPr>
        <w:pStyle w:val="TOC1"/>
        <w:tabs>
          <w:tab w:val="left" w:pos="400"/>
          <w:tab w:val="right" w:pos="9350"/>
        </w:tabs>
        <w:rPr>
          <w:rFonts w:asciiTheme="minorHAnsi" w:hAnsiTheme="minorHAnsi" w:eastAsiaTheme="minorEastAsia" w:cstheme="minorBidi"/>
          <w:b w:val="0"/>
          <w:bCs w:val="0"/>
          <w:noProof/>
          <w:sz w:val="22"/>
          <w:szCs w:val="22"/>
        </w:rPr>
      </w:pPr>
      <w:hyperlink w:history="1" w:anchor="_Toc32662892">
        <w:r w:rsidRPr="00F1073F" w:rsidR="001900B0">
          <w:rPr>
            <w:rStyle w:val="Hyperlink"/>
            <w:noProof/>
          </w:rPr>
          <w:t>3.</w:t>
        </w:r>
        <w:r w:rsidR="001900B0">
          <w:rPr>
            <w:rFonts w:asciiTheme="minorHAnsi" w:hAnsiTheme="minorHAnsi" w:eastAsiaTheme="minorEastAsia" w:cstheme="minorBidi"/>
            <w:b w:val="0"/>
            <w:bCs w:val="0"/>
            <w:noProof/>
            <w:sz w:val="22"/>
            <w:szCs w:val="22"/>
          </w:rPr>
          <w:tab/>
        </w:r>
        <w:r w:rsidRPr="00F1073F" w:rsidR="001900B0">
          <w:rPr>
            <w:rStyle w:val="Hyperlink"/>
            <w:noProof/>
          </w:rPr>
          <w:t>Project Organization</w:t>
        </w:r>
        <w:r w:rsidR="001900B0">
          <w:rPr>
            <w:noProof/>
            <w:webHidden/>
          </w:rPr>
          <w:t xml:space="preserve"> </w:t>
        </w:r>
        <w:r w:rsidR="001900B0">
          <w:rPr>
            <w:noProof/>
            <w:webHidden/>
          </w:rPr>
          <w:fldChar w:fldCharType="begin"/>
        </w:r>
        <w:r w:rsidR="001900B0">
          <w:rPr>
            <w:noProof/>
            <w:webHidden/>
          </w:rPr>
          <w:instrText xml:space="preserve"> PAGEREF _Toc32662892 \h </w:instrText>
        </w:r>
        <w:r w:rsidR="001900B0">
          <w:rPr>
            <w:noProof/>
            <w:webHidden/>
          </w:rPr>
        </w:r>
        <w:r w:rsidR="001900B0">
          <w:rPr>
            <w:noProof/>
            <w:webHidden/>
          </w:rPr>
          <w:fldChar w:fldCharType="separate"/>
        </w:r>
        <w:r w:rsidR="001900B0">
          <w:rPr>
            <w:noProof/>
            <w:webHidden/>
          </w:rPr>
          <w:t>5</w:t>
        </w:r>
        <w:r w:rsidR="001900B0">
          <w:rPr>
            <w:noProof/>
            <w:webHidden/>
          </w:rPr>
          <w:fldChar w:fldCharType="end"/>
        </w:r>
      </w:hyperlink>
    </w:p>
    <w:p w:rsidR="001900B0" w:rsidRDefault="000F20DD" w14:paraId="68F6A8B1" w14:textId="00749459">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93">
        <w:r w:rsidRPr="00F1073F" w:rsidR="001900B0">
          <w:rPr>
            <w:rStyle w:val="Hyperlink"/>
            <w:noProof/>
          </w:rPr>
          <w:t>3.1</w:t>
        </w:r>
        <w:r w:rsidR="001900B0">
          <w:rPr>
            <w:rFonts w:asciiTheme="minorHAnsi" w:hAnsiTheme="minorHAnsi" w:eastAsiaTheme="minorEastAsia" w:cstheme="minorBidi"/>
            <w:i w:val="0"/>
            <w:iCs w:val="0"/>
            <w:noProof/>
            <w:sz w:val="22"/>
            <w:szCs w:val="22"/>
          </w:rPr>
          <w:tab/>
        </w:r>
        <w:r w:rsidRPr="00F1073F" w:rsidR="001900B0">
          <w:rPr>
            <w:rStyle w:val="Hyperlink"/>
            <w:noProof/>
          </w:rPr>
          <w:t>Organizational Structure</w:t>
        </w:r>
        <w:r w:rsidR="001900B0">
          <w:rPr>
            <w:noProof/>
            <w:webHidden/>
          </w:rPr>
          <w:t xml:space="preserve"> </w:t>
        </w:r>
        <w:r w:rsidR="001900B0">
          <w:rPr>
            <w:noProof/>
            <w:webHidden/>
          </w:rPr>
          <w:fldChar w:fldCharType="begin"/>
        </w:r>
        <w:r w:rsidR="001900B0">
          <w:rPr>
            <w:noProof/>
            <w:webHidden/>
          </w:rPr>
          <w:instrText xml:space="preserve"> PAGEREF _Toc32662893 \h </w:instrText>
        </w:r>
        <w:r w:rsidR="001900B0">
          <w:rPr>
            <w:noProof/>
            <w:webHidden/>
          </w:rPr>
        </w:r>
        <w:r w:rsidR="001900B0">
          <w:rPr>
            <w:noProof/>
            <w:webHidden/>
          </w:rPr>
          <w:fldChar w:fldCharType="separate"/>
        </w:r>
        <w:r w:rsidR="001900B0">
          <w:rPr>
            <w:noProof/>
            <w:webHidden/>
          </w:rPr>
          <w:t>5</w:t>
        </w:r>
        <w:r w:rsidR="001900B0">
          <w:rPr>
            <w:noProof/>
            <w:webHidden/>
          </w:rPr>
          <w:fldChar w:fldCharType="end"/>
        </w:r>
      </w:hyperlink>
    </w:p>
    <w:p w:rsidR="001900B0" w:rsidRDefault="000F20DD" w14:paraId="59B27CBE" w14:textId="33526CAE">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94">
        <w:r w:rsidRPr="00F1073F" w:rsidR="001900B0">
          <w:rPr>
            <w:rStyle w:val="Hyperlink"/>
            <w:noProof/>
          </w:rPr>
          <w:t>3.2</w:t>
        </w:r>
        <w:r w:rsidR="001900B0">
          <w:rPr>
            <w:rFonts w:asciiTheme="minorHAnsi" w:hAnsiTheme="minorHAnsi" w:eastAsiaTheme="minorEastAsia" w:cstheme="minorBidi"/>
            <w:i w:val="0"/>
            <w:iCs w:val="0"/>
            <w:noProof/>
            <w:sz w:val="22"/>
            <w:szCs w:val="22"/>
          </w:rPr>
          <w:tab/>
        </w:r>
        <w:r w:rsidRPr="00F1073F" w:rsidR="001900B0">
          <w:rPr>
            <w:rStyle w:val="Hyperlink"/>
            <w:noProof/>
          </w:rPr>
          <w:t>External Interfaces</w:t>
        </w:r>
        <w:r w:rsidR="001900B0">
          <w:rPr>
            <w:noProof/>
            <w:webHidden/>
          </w:rPr>
          <w:t xml:space="preserve"> </w:t>
        </w:r>
        <w:r w:rsidR="001900B0">
          <w:rPr>
            <w:noProof/>
            <w:webHidden/>
          </w:rPr>
          <w:fldChar w:fldCharType="begin"/>
        </w:r>
        <w:r w:rsidR="001900B0">
          <w:rPr>
            <w:noProof/>
            <w:webHidden/>
          </w:rPr>
          <w:instrText xml:space="preserve"> PAGEREF _Toc32662894 \h </w:instrText>
        </w:r>
        <w:r w:rsidR="001900B0">
          <w:rPr>
            <w:noProof/>
            <w:webHidden/>
          </w:rPr>
        </w:r>
        <w:r w:rsidR="001900B0">
          <w:rPr>
            <w:noProof/>
            <w:webHidden/>
          </w:rPr>
          <w:fldChar w:fldCharType="separate"/>
        </w:r>
        <w:r w:rsidR="001900B0">
          <w:rPr>
            <w:noProof/>
            <w:webHidden/>
          </w:rPr>
          <w:t>6</w:t>
        </w:r>
        <w:r w:rsidR="001900B0">
          <w:rPr>
            <w:noProof/>
            <w:webHidden/>
          </w:rPr>
          <w:fldChar w:fldCharType="end"/>
        </w:r>
      </w:hyperlink>
    </w:p>
    <w:p w:rsidR="001900B0" w:rsidRDefault="000F20DD" w14:paraId="2F687B30" w14:textId="6F862C4C">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95">
        <w:r w:rsidRPr="00F1073F" w:rsidR="001900B0">
          <w:rPr>
            <w:rStyle w:val="Hyperlink"/>
            <w:noProof/>
          </w:rPr>
          <w:t>3.3</w:t>
        </w:r>
        <w:r w:rsidR="001900B0">
          <w:rPr>
            <w:rFonts w:asciiTheme="minorHAnsi" w:hAnsiTheme="minorHAnsi" w:eastAsiaTheme="minorEastAsia" w:cstheme="minorBidi"/>
            <w:i w:val="0"/>
            <w:iCs w:val="0"/>
            <w:noProof/>
            <w:sz w:val="22"/>
            <w:szCs w:val="22"/>
          </w:rPr>
          <w:tab/>
        </w:r>
        <w:r w:rsidRPr="00F1073F" w:rsidR="001900B0">
          <w:rPr>
            <w:rStyle w:val="Hyperlink"/>
            <w:noProof/>
          </w:rPr>
          <w:t>Roles and Responsibilities</w:t>
        </w:r>
        <w:r w:rsidR="001900B0">
          <w:rPr>
            <w:noProof/>
            <w:webHidden/>
          </w:rPr>
          <w:t xml:space="preserve"> </w:t>
        </w:r>
        <w:r w:rsidR="001900B0">
          <w:rPr>
            <w:noProof/>
            <w:webHidden/>
          </w:rPr>
          <w:fldChar w:fldCharType="begin"/>
        </w:r>
        <w:r w:rsidR="001900B0">
          <w:rPr>
            <w:noProof/>
            <w:webHidden/>
          </w:rPr>
          <w:instrText xml:space="preserve"> PAGEREF _Toc32662895 \h </w:instrText>
        </w:r>
        <w:r w:rsidR="001900B0">
          <w:rPr>
            <w:noProof/>
            <w:webHidden/>
          </w:rPr>
        </w:r>
        <w:r w:rsidR="001900B0">
          <w:rPr>
            <w:noProof/>
            <w:webHidden/>
          </w:rPr>
          <w:fldChar w:fldCharType="separate"/>
        </w:r>
        <w:r w:rsidR="001900B0">
          <w:rPr>
            <w:noProof/>
            <w:webHidden/>
          </w:rPr>
          <w:t>6</w:t>
        </w:r>
        <w:r w:rsidR="001900B0">
          <w:rPr>
            <w:noProof/>
            <w:webHidden/>
          </w:rPr>
          <w:fldChar w:fldCharType="end"/>
        </w:r>
      </w:hyperlink>
    </w:p>
    <w:p w:rsidR="001900B0" w:rsidRDefault="000F20DD" w14:paraId="564AA512" w14:textId="359B3E6E">
      <w:pPr>
        <w:pStyle w:val="TOC1"/>
        <w:tabs>
          <w:tab w:val="left" w:pos="400"/>
          <w:tab w:val="right" w:pos="9350"/>
        </w:tabs>
        <w:rPr>
          <w:rFonts w:asciiTheme="minorHAnsi" w:hAnsiTheme="minorHAnsi" w:eastAsiaTheme="minorEastAsia" w:cstheme="minorBidi"/>
          <w:b w:val="0"/>
          <w:bCs w:val="0"/>
          <w:noProof/>
          <w:sz w:val="22"/>
          <w:szCs w:val="22"/>
        </w:rPr>
      </w:pPr>
      <w:hyperlink w:history="1" w:anchor="_Toc32662896">
        <w:r w:rsidRPr="00F1073F" w:rsidR="001900B0">
          <w:rPr>
            <w:rStyle w:val="Hyperlink"/>
            <w:noProof/>
          </w:rPr>
          <w:t>4.</w:t>
        </w:r>
        <w:r w:rsidR="001900B0">
          <w:rPr>
            <w:rFonts w:asciiTheme="minorHAnsi" w:hAnsiTheme="minorHAnsi" w:eastAsiaTheme="minorEastAsia" w:cstheme="minorBidi"/>
            <w:b w:val="0"/>
            <w:bCs w:val="0"/>
            <w:noProof/>
            <w:sz w:val="22"/>
            <w:szCs w:val="22"/>
          </w:rPr>
          <w:tab/>
        </w:r>
        <w:r w:rsidRPr="00F1073F" w:rsidR="001900B0">
          <w:rPr>
            <w:rStyle w:val="Hyperlink"/>
            <w:noProof/>
          </w:rPr>
          <w:t>Management Process</w:t>
        </w:r>
        <w:r w:rsidR="001900B0">
          <w:rPr>
            <w:noProof/>
            <w:webHidden/>
          </w:rPr>
          <w:t xml:space="preserve"> </w:t>
        </w:r>
        <w:r w:rsidR="001900B0">
          <w:rPr>
            <w:noProof/>
            <w:webHidden/>
          </w:rPr>
          <w:fldChar w:fldCharType="begin"/>
        </w:r>
        <w:r w:rsidR="001900B0">
          <w:rPr>
            <w:noProof/>
            <w:webHidden/>
          </w:rPr>
          <w:instrText xml:space="preserve"> PAGEREF _Toc32662896 \h </w:instrText>
        </w:r>
        <w:r w:rsidR="001900B0">
          <w:rPr>
            <w:noProof/>
            <w:webHidden/>
          </w:rPr>
        </w:r>
        <w:r w:rsidR="001900B0">
          <w:rPr>
            <w:noProof/>
            <w:webHidden/>
          </w:rPr>
          <w:fldChar w:fldCharType="separate"/>
        </w:r>
        <w:r w:rsidR="001900B0">
          <w:rPr>
            <w:noProof/>
            <w:webHidden/>
          </w:rPr>
          <w:t>7</w:t>
        </w:r>
        <w:r w:rsidR="001900B0">
          <w:rPr>
            <w:noProof/>
            <w:webHidden/>
          </w:rPr>
          <w:fldChar w:fldCharType="end"/>
        </w:r>
      </w:hyperlink>
    </w:p>
    <w:p w:rsidR="001900B0" w:rsidRDefault="000F20DD" w14:paraId="08AB8C11" w14:textId="217AC1EC">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97">
        <w:r w:rsidRPr="00F1073F" w:rsidR="001900B0">
          <w:rPr>
            <w:rStyle w:val="Hyperlink"/>
            <w:noProof/>
          </w:rPr>
          <w:t>4.1</w:t>
        </w:r>
        <w:r w:rsidR="001900B0">
          <w:rPr>
            <w:rFonts w:asciiTheme="minorHAnsi" w:hAnsiTheme="minorHAnsi" w:eastAsiaTheme="minorEastAsia" w:cstheme="minorBidi"/>
            <w:i w:val="0"/>
            <w:iCs w:val="0"/>
            <w:noProof/>
            <w:sz w:val="22"/>
            <w:szCs w:val="22"/>
          </w:rPr>
          <w:tab/>
        </w:r>
        <w:r w:rsidRPr="00F1073F" w:rsidR="001900B0">
          <w:rPr>
            <w:rStyle w:val="Hyperlink"/>
            <w:noProof/>
          </w:rPr>
          <w:t>Project Estimates</w:t>
        </w:r>
        <w:r w:rsidR="001900B0">
          <w:rPr>
            <w:noProof/>
            <w:webHidden/>
          </w:rPr>
          <w:t xml:space="preserve"> </w:t>
        </w:r>
        <w:r w:rsidR="001900B0">
          <w:rPr>
            <w:noProof/>
            <w:webHidden/>
          </w:rPr>
          <w:fldChar w:fldCharType="begin"/>
        </w:r>
        <w:r w:rsidR="001900B0">
          <w:rPr>
            <w:noProof/>
            <w:webHidden/>
          </w:rPr>
          <w:instrText xml:space="preserve"> PAGEREF _Toc32662897 \h </w:instrText>
        </w:r>
        <w:r w:rsidR="001900B0">
          <w:rPr>
            <w:noProof/>
            <w:webHidden/>
          </w:rPr>
        </w:r>
        <w:r w:rsidR="001900B0">
          <w:rPr>
            <w:noProof/>
            <w:webHidden/>
          </w:rPr>
          <w:fldChar w:fldCharType="separate"/>
        </w:r>
        <w:r w:rsidR="001900B0">
          <w:rPr>
            <w:noProof/>
            <w:webHidden/>
          </w:rPr>
          <w:t>7</w:t>
        </w:r>
        <w:r w:rsidR="001900B0">
          <w:rPr>
            <w:noProof/>
            <w:webHidden/>
          </w:rPr>
          <w:fldChar w:fldCharType="end"/>
        </w:r>
      </w:hyperlink>
    </w:p>
    <w:p w:rsidR="001900B0" w:rsidRDefault="000F20DD" w14:paraId="38292A90" w14:textId="343ADD24">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898">
        <w:r w:rsidRPr="00F1073F" w:rsidR="001900B0">
          <w:rPr>
            <w:rStyle w:val="Hyperlink"/>
            <w:noProof/>
          </w:rPr>
          <w:t>4.2</w:t>
        </w:r>
        <w:r w:rsidR="001900B0">
          <w:rPr>
            <w:rFonts w:asciiTheme="minorHAnsi" w:hAnsiTheme="minorHAnsi" w:eastAsiaTheme="minorEastAsia" w:cstheme="minorBidi"/>
            <w:i w:val="0"/>
            <w:iCs w:val="0"/>
            <w:noProof/>
            <w:sz w:val="22"/>
            <w:szCs w:val="22"/>
          </w:rPr>
          <w:tab/>
        </w:r>
        <w:r w:rsidRPr="00F1073F" w:rsidR="001900B0">
          <w:rPr>
            <w:rStyle w:val="Hyperlink"/>
            <w:noProof/>
          </w:rPr>
          <w:t>Project Plan</w:t>
        </w:r>
        <w:r w:rsidR="001900B0">
          <w:rPr>
            <w:noProof/>
            <w:webHidden/>
          </w:rPr>
          <w:t xml:space="preserve"> </w:t>
        </w:r>
        <w:r w:rsidR="001900B0">
          <w:rPr>
            <w:noProof/>
            <w:webHidden/>
          </w:rPr>
          <w:fldChar w:fldCharType="begin"/>
        </w:r>
        <w:r w:rsidR="001900B0">
          <w:rPr>
            <w:noProof/>
            <w:webHidden/>
          </w:rPr>
          <w:instrText xml:space="preserve"> PAGEREF _Toc32662898 \h </w:instrText>
        </w:r>
        <w:r w:rsidR="001900B0">
          <w:rPr>
            <w:noProof/>
            <w:webHidden/>
          </w:rPr>
        </w:r>
        <w:r w:rsidR="001900B0">
          <w:rPr>
            <w:noProof/>
            <w:webHidden/>
          </w:rPr>
          <w:fldChar w:fldCharType="separate"/>
        </w:r>
        <w:r w:rsidR="001900B0">
          <w:rPr>
            <w:noProof/>
            <w:webHidden/>
          </w:rPr>
          <w:t>7</w:t>
        </w:r>
        <w:r w:rsidR="001900B0">
          <w:rPr>
            <w:noProof/>
            <w:webHidden/>
          </w:rPr>
          <w:fldChar w:fldCharType="end"/>
        </w:r>
      </w:hyperlink>
    </w:p>
    <w:p w:rsidR="001900B0" w:rsidRDefault="000F20DD" w14:paraId="1E52AD9B" w14:textId="5B977892">
      <w:pPr>
        <w:pStyle w:val="TOC3"/>
        <w:tabs>
          <w:tab w:val="left" w:pos="1200"/>
          <w:tab w:val="right" w:pos="9350"/>
        </w:tabs>
        <w:rPr>
          <w:rFonts w:asciiTheme="minorHAnsi" w:hAnsiTheme="minorHAnsi" w:eastAsiaTheme="minorEastAsia" w:cstheme="minorBidi"/>
          <w:noProof/>
          <w:sz w:val="22"/>
          <w:szCs w:val="22"/>
        </w:rPr>
      </w:pPr>
      <w:hyperlink w:history="1" w:anchor="_Toc32662899">
        <w:r w:rsidRPr="00F1073F" w:rsidR="001900B0">
          <w:rPr>
            <w:rStyle w:val="Hyperlink"/>
            <w:noProof/>
          </w:rPr>
          <w:t>4.2.1</w:t>
        </w:r>
        <w:r w:rsidR="001900B0">
          <w:rPr>
            <w:rFonts w:asciiTheme="minorHAnsi" w:hAnsiTheme="minorHAnsi" w:eastAsiaTheme="minorEastAsia" w:cstheme="minorBidi"/>
            <w:noProof/>
            <w:sz w:val="22"/>
            <w:szCs w:val="22"/>
          </w:rPr>
          <w:tab/>
        </w:r>
        <w:r w:rsidRPr="00F1073F" w:rsidR="001900B0">
          <w:rPr>
            <w:rStyle w:val="Hyperlink"/>
            <w:noProof/>
          </w:rPr>
          <w:t>Phase Plan</w:t>
        </w:r>
        <w:r w:rsidR="001900B0">
          <w:rPr>
            <w:noProof/>
            <w:webHidden/>
          </w:rPr>
          <w:t xml:space="preserve"> </w:t>
        </w:r>
        <w:r w:rsidR="001900B0">
          <w:rPr>
            <w:noProof/>
            <w:webHidden/>
          </w:rPr>
          <w:fldChar w:fldCharType="begin"/>
        </w:r>
        <w:r w:rsidR="001900B0">
          <w:rPr>
            <w:noProof/>
            <w:webHidden/>
          </w:rPr>
          <w:instrText xml:space="preserve"> PAGEREF _Toc32662899 \h </w:instrText>
        </w:r>
        <w:r w:rsidR="001900B0">
          <w:rPr>
            <w:noProof/>
            <w:webHidden/>
          </w:rPr>
        </w:r>
        <w:r w:rsidR="001900B0">
          <w:rPr>
            <w:noProof/>
            <w:webHidden/>
          </w:rPr>
          <w:fldChar w:fldCharType="separate"/>
        </w:r>
        <w:r w:rsidR="001900B0">
          <w:rPr>
            <w:noProof/>
            <w:webHidden/>
          </w:rPr>
          <w:t>7</w:t>
        </w:r>
        <w:r w:rsidR="001900B0">
          <w:rPr>
            <w:noProof/>
            <w:webHidden/>
          </w:rPr>
          <w:fldChar w:fldCharType="end"/>
        </w:r>
      </w:hyperlink>
    </w:p>
    <w:p w:rsidR="001900B0" w:rsidRDefault="000F20DD" w14:paraId="64DADE3C" w14:textId="17B937BD">
      <w:pPr>
        <w:pStyle w:val="TOC3"/>
        <w:tabs>
          <w:tab w:val="left" w:pos="1200"/>
          <w:tab w:val="right" w:pos="9350"/>
        </w:tabs>
        <w:rPr>
          <w:rFonts w:asciiTheme="minorHAnsi" w:hAnsiTheme="minorHAnsi" w:eastAsiaTheme="minorEastAsia" w:cstheme="minorBidi"/>
          <w:noProof/>
          <w:sz w:val="22"/>
          <w:szCs w:val="22"/>
        </w:rPr>
      </w:pPr>
      <w:hyperlink w:history="1" w:anchor="_Toc32662900">
        <w:r w:rsidRPr="00F1073F" w:rsidR="001900B0">
          <w:rPr>
            <w:rStyle w:val="Hyperlink"/>
            <w:noProof/>
          </w:rPr>
          <w:t>4.2.2</w:t>
        </w:r>
        <w:r w:rsidR="001900B0">
          <w:rPr>
            <w:rFonts w:asciiTheme="minorHAnsi" w:hAnsiTheme="minorHAnsi" w:eastAsiaTheme="minorEastAsia" w:cstheme="minorBidi"/>
            <w:noProof/>
            <w:sz w:val="22"/>
            <w:szCs w:val="22"/>
          </w:rPr>
          <w:tab/>
        </w:r>
        <w:r w:rsidRPr="00F1073F" w:rsidR="001900B0">
          <w:rPr>
            <w:rStyle w:val="Hyperlink"/>
            <w:noProof/>
          </w:rPr>
          <w:t>Iteration Objectives</w:t>
        </w:r>
        <w:r w:rsidR="001900B0">
          <w:rPr>
            <w:noProof/>
            <w:webHidden/>
          </w:rPr>
          <w:t xml:space="preserve"> </w:t>
        </w:r>
        <w:r w:rsidR="001900B0">
          <w:rPr>
            <w:noProof/>
            <w:webHidden/>
          </w:rPr>
          <w:fldChar w:fldCharType="begin"/>
        </w:r>
        <w:r w:rsidR="001900B0">
          <w:rPr>
            <w:noProof/>
            <w:webHidden/>
          </w:rPr>
          <w:instrText xml:space="preserve"> PAGEREF _Toc32662900 \h </w:instrText>
        </w:r>
        <w:r w:rsidR="001900B0">
          <w:rPr>
            <w:noProof/>
            <w:webHidden/>
          </w:rPr>
        </w:r>
        <w:r w:rsidR="001900B0">
          <w:rPr>
            <w:noProof/>
            <w:webHidden/>
          </w:rPr>
          <w:fldChar w:fldCharType="separate"/>
        </w:r>
        <w:r w:rsidR="001900B0">
          <w:rPr>
            <w:noProof/>
            <w:webHidden/>
          </w:rPr>
          <w:t>7</w:t>
        </w:r>
        <w:r w:rsidR="001900B0">
          <w:rPr>
            <w:noProof/>
            <w:webHidden/>
          </w:rPr>
          <w:fldChar w:fldCharType="end"/>
        </w:r>
      </w:hyperlink>
    </w:p>
    <w:p w:rsidR="001900B0" w:rsidRDefault="000F20DD" w14:paraId="3B8C9637" w14:textId="66EC14F1">
      <w:pPr>
        <w:pStyle w:val="TOC3"/>
        <w:tabs>
          <w:tab w:val="left" w:pos="1200"/>
          <w:tab w:val="right" w:pos="9350"/>
        </w:tabs>
        <w:rPr>
          <w:rFonts w:asciiTheme="minorHAnsi" w:hAnsiTheme="minorHAnsi" w:eastAsiaTheme="minorEastAsia" w:cstheme="minorBidi"/>
          <w:noProof/>
          <w:sz w:val="22"/>
          <w:szCs w:val="22"/>
        </w:rPr>
      </w:pPr>
      <w:hyperlink w:history="1" w:anchor="_Toc32662901">
        <w:r w:rsidRPr="00F1073F" w:rsidR="001900B0">
          <w:rPr>
            <w:rStyle w:val="Hyperlink"/>
            <w:noProof/>
          </w:rPr>
          <w:t>4.2.3</w:t>
        </w:r>
        <w:r w:rsidR="001900B0">
          <w:rPr>
            <w:rFonts w:asciiTheme="minorHAnsi" w:hAnsiTheme="minorHAnsi" w:eastAsiaTheme="minorEastAsia" w:cstheme="minorBidi"/>
            <w:noProof/>
            <w:sz w:val="22"/>
            <w:szCs w:val="22"/>
          </w:rPr>
          <w:tab/>
        </w:r>
        <w:r w:rsidRPr="00F1073F" w:rsidR="001900B0">
          <w:rPr>
            <w:rStyle w:val="Hyperlink"/>
            <w:noProof/>
          </w:rPr>
          <w:t>Releases</w:t>
        </w:r>
        <w:r w:rsidR="001900B0">
          <w:rPr>
            <w:noProof/>
            <w:webHidden/>
          </w:rPr>
          <w:t xml:space="preserve"> </w:t>
        </w:r>
        <w:r w:rsidR="001900B0">
          <w:rPr>
            <w:noProof/>
            <w:webHidden/>
          </w:rPr>
          <w:fldChar w:fldCharType="begin"/>
        </w:r>
        <w:r w:rsidR="001900B0">
          <w:rPr>
            <w:noProof/>
            <w:webHidden/>
          </w:rPr>
          <w:instrText xml:space="preserve"> PAGEREF _Toc32662901 \h </w:instrText>
        </w:r>
        <w:r w:rsidR="001900B0">
          <w:rPr>
            <w:noProof/>
            <w:webHidden/>
          </w:rPr>
        </w:r>
        <w:r w:rsidR="001900B0">
          <w:rPr>
            <w:noProof/>
            <w:webHidden/>
          </w:rPr>
          <w:fldChar w:fldCharType="separate"/>
        </w:r>
        <w:r w:rsidR="001900B0">
          <w:rPr>
            <w:noProof/>
            <w:webHidden/>
          </w:rPr>
          <w:t>7</w:t>
        </w:r>
        <w:r w:rsidR="001900B0">
          <w:rPr>
            <w:noProof/>
            <w:webHidden/>
          </w:rPr>
          <w:fldChar w:fldCharType="end"/>
        </w:r>
      </w:hyperlink>
    </w:p>
    <w:p w:rsidR="001900B0" w:rsidRDefault="000F20DD" w14:paraId="1B6B7D78" w14:textId="7A7E5917">
      <w:pPr>
        <w:pStyle w:val="TOC3"/>
        <w:tabs>
          <w:tab w:val="left" w:pos="1200"/>
          <w:tab w:val="right" w:pos="9350"/>
        </w:tabs>
        <w:rPr>
          <w:rFonts w:asciiTheme="minorHAnsi" w:hAnsiTheme="minorHAnsi" w:eastAsiaTheme="minorEastAsia" w:cstheme="minorBidi"/>
          <w:noProof/>
          <w:sz w:val="22"/>
          <w:szCs w:val="22"/>
        </w:rPr>
      </w:pPr>
      <w:hyperlink w:history="1" w:anchor="_Toc32662902">
        <w:r w:rsidRPr="00F1073F" w:rsidR="001900B0">
          <w:rPr>
            <w:rStyle w:val="Hyperlink"/>
            <w:noProof/>
          </w:rPr>
          <w:t>4.2.4</w:t>
        </w:r>
        <w:r w:rsidR="001900B0">
          <w:rPr>
            <w:rFonts w:asciiTheme="minorHAnsi" w:hAnsiTheme="minorHAnsi" w:eastAsiaTheme="minorEastAsia" w:cstheme="minorBidi"/>
            <w:noProof/>
            <w:sz w:val="22"/>
            <w:szCs w:val="22"/>
          </w:rPr>
          <w:tab/>
        </w:r>
        <w:r w:rsidRPr="00F1073F" w:rsidR="001900B0">
          <w:rPr>
            <w:rStyle w:val="Hyperlink"/>
            <w:noProof/>
          </w:rPr>
          <w:t>Project Schedule</w:t>
        </w:r>
        <w:r w:rsidR="001900B0">
          <w:rPr>
            <w:noProof/>
            <w:webHidden/>
          </w:rPr>
          <w:t xml:space="preserve"> </w:t>
        </w:r>
        <w:r w:rsidR="001900B0">
          <w:rPr>
            <w:noProof/>
            <w:webHidden/>
          </w:rPr>
          <w:fldChar w:fldCharType="begin"/>
        </w:r>
        <w:r w:rsidR="001900B0">
          <w:rPr>
            <w:noProof/>
            <w:webHidden/>
          </w:rPr>
          <w:instrText xml:space="preserve"> PAGEREF _Toc32662902 \h </w:instrText>
        </w:r>
        <w:r w:rsidR="001900B0">
          <w:rPr>
            <w:noProof/>
            <w:webHidden/>
          </w:rPr>
        </w:r>
        <w:r w:rsidR="001900B0">
          <w:rPr>
            <w:noProof/>
            <w:webHidden/>
          </w:rPr>
          <w:fldChar w:fldCharType="separate"/>
        </w:r>
        <w:r w:rsidR="001900B0">
          <w:rPr>
            <w:noProof/>
            <w:webHidden/>
          </w:rPr>
          <w:t>7</w:t>
        </w:r>
        <w:r w:rsidR="001900B0">
          <w:rPr>
            <w:noProof/>
            <w:webHidden/>
          </w:rPr>
          <w:fldChar w:fldCharType="end"/>
        </w:r>
      </w:hyperlink>
    </w:p>
    <w:p w:rsidR="001900B0" w:rsidRDefault="000F20DD" w14:paraId="05B934FF" w14:textId="0B165FDD">
      <w:pPr>
        <w:pStyle w:val="TOC3"/>
        <w:tabs>
          <w:tab w:val="left" w:pos="1200"/>
          <w:tab w:val="right" w:pos="9350"/>
        </w:tabs>
        <w:rPr>
          <w:rFonts w:asciiTheme="minorHAnsi" w:hAnsiTheme="minorHAnsi" w:eastAsiaTheme="minorEastAsia" w:cstheme="minorBidi"/>
          <w:noProof/>
          <w:sz w:val="22"/>
          <w:szCs w:val="22"/>
        </w:rPr>
      </w:pPr>
      <w:hyperlink w:history="1" w:anchor="_Toc32662903">
        <w:r w:rsidRPr="00F1073F" w:rsidR="001900B0">
          <w:rPr>
            <w:rStyle w:val="Hyperlink"/>
            <w:noProof/>
          </w:rPr>
          <w:t>4.2.5</w:t>
        </w:r>
        <w:r w:rsidR="001900B0">
          <w:rPr>
            <w:rFonts w:asciiTheme="minorHAnsi" w:hAnsiTheme="minorHAnsi" w:eastAsiaTheme="minorEastAsia" w:cstheme="minorBidi"/>
            <w:noProof/>
            <w:sz w:val="22"/>
            <w:szCs w:val="22"/>
          </w:rPr>
          <w:tab/>
        </w:r>
        <w:r w:rsidRPr="00F1073F" w:rsidR="001900B0">
          <w:rPr>
            <w:rStyle w:val="Hyperlink"/>
            <w:noProof/>
          </w:rPr>
          <w:t>Project Resourcing</w:t>
        </w:r>
        <w:r w:rsidR="001900B0">
          <w:rPr>
            <w:noProof/>
            <w:webHidden/>
          </w:rPr>
          <w:t xml:space="preserve"> </w:t>
        </w:r>
        <w:r w:rsidR="001900B0">
          <w:rPr>
            <w:noProof/>
            <w:webHidden/>
          </w:rPr>
          <w:fldChar w:fldCharType="begin"/>
        </w:r>
        <w:r w:rsidR="001900B0">
          <w:rPr>
            <w:noProof/>
            <w:webHidden/>
          </w:rPr>
          <w:instrText xml:space="preserve"> PAGEREF _Toc32662903 \h </w:instrText>
        </w:r>
        <w:r w:rsidR="001900B0">
          <w:rPr>
            <w:noProof/>
            <w:webHidden/>
          </w:rPr>
        </w:r>
        <w:r w:rsidR="001900B0">
          <w:rPr>
            <w:noProof/>
            <w:webHidden/>
          </w:rPr>
          <w:fldChar w:fldCharType="separate"/>
        </w:r>
        <w:r w:rsidR="001900B0">
          <w:rPr>
            <w:noProof/>
            <w:webHidden/>
          </w:rPr>
          <w:t>7</w:t>
        </w:r>
        <w:r w:rsidR="001900B0">
          <w:rPr>
            <w:noProof/>
            <w:webHidden/>
          </w:rPr>
          <w:fldChar w:fldCharType="end"/>
        </w:r>
      </w:hyperlink>
    </w:p>
    <w:p w:rsidR="001900B0" w:rsidRDefault="000F20DD" w14:paraId="2D32CA4B" w14:textId="12747A10">
      <w:pPr>
        <w:pStyle w:val="TOC2"/>
        <w:tabs>
          <w:tab w:val="left" w:pos="800"/>
          <w:tab w:val="right" w:pos="9350"/>
        </w:tabs>
        <w:rPr>
          <w:rFonts w:asciiTheme="minorHAnsi" w:hAnsiTheme="minorHAnsi" w:eastAsiaTheme="minorEastAsia" w:cstheme="minorBidi"/>
          <w:i w:val="0"/>
          <w:iCs w:val="0"/>
          <w:noProof/>
          <w:sz w:val="22"/>
          <w:szCs w:val="22"/>
        </w:rPr>
      </w:pPr>
      <w:hyperlink w:history="1" w:anchor="_Toc32662904">
        <w:r w:rsidRPr="00F1073F" w:rsidR="001900B0">
          <w:rPr>
            <w:rStyle w:val="Hyperlink"/>
            <w:noProof/>
          </w:rPr>
          <w:t>4.3</w:t>
        </w:r>
        <w:r w:rsidR="001900B0">
          <w:rPr>
            <w:rFonts w:asciiTheme="minorHAnsi" w:hAnsiTheme="minorHAnsi" w:eastAsiaTheme="minorEastAsia" w:cstheme="minorBidi"/>
            <w:i w:val="0"/>
            <w:iCs w:val="0"/>
            <w:noProof/>
            <w:sz w:val="22"/>
            <w:szCs w:val="22"/>
          </w:rPr>
          <w:tab/>
        </w:r>
        <w:r w:rsidRPr="00F1073F" w:rsidR="001900B0">
          <w:rPr>
            <w:rStyle w:val="Hyperlink"/>
            <w:noProof/>
          </w:rPr>
          <w:t>Project Monitoring and Control</w:t>
        </w:r>
        <w:r w:rsidR="001900B0">
          <w:rPr>
            <w:noProof/>
            <w:webHidden/>
          </w:rPr>
          <w:t xml:space="preserve"> </w:t>
        </w:r>
        <w:r w:rsidR="001900B0">
          <w:rPr>
            <w:noProof/>
            <w:webHidden/>
          </w:rPr>
          <w:fldChar w:fldCharType="begin"/>
        </w:r>
        <w:r w:rsidR="001900B0">
          <w:rPr>
            <w:noProof/>
            <w:webHidden/>
          </w:rPr>
          <w:instrText xml:space="preserve"> PAGEREF _Toc32662904 \h </w:instrText>
        </w:r>
        <w:r w:rsidR="001900B0">
          <w:rPr>
            <w:noProof/>
            <w:webHidden/>
          </w:rPr>
        </w:r>
        <w:r w:rsidR="001900B0">
          <w:rPr>
            <w:noProof/>
            <w:webHidden/>
          </w:rPr>
          <w:fldChar w:fldCharType="separate"/>
        </w:r>
        <w:r w:rsidR="001900B0">
          <w:rPr>
            <w:noProof/>
            <w:webHidden/>
          </w:rPr>
          <w:t>7</w:t>
        </w:r>
        <w:r w:rsidR="001900B0">
          <w:rPr>
            <w:noProof/>
            <w:webHidden/>
          </w:rPr>
          <w:fldChar w:fldCharType="end"/>
        </w:r>
      </w:hyperlink>
    </w:p>
    <w:p w:rsidR="001900B0" w:rsidRDefault="000F20DD" w14:paraId="108766CE" w14:textId="2DD69C67">
      <w:pPr>
        <w:pStyle w:val="TOC1"/>
        <w:tabs>
          <w:tab w:val="left" w:pos="400"/>
          <w:tab w:val="right" w:pos="9350"/>
        </w:tabs>
        <w:rPr>
          <w:rFonts w:asciiTheme="minorHAnsi" w:hAnsiTheme="minorHAnsi" w:eastAsiaTheme="minorEastAsia" w:cstheme="minorBidi"/>
          <w:b w:val="0"/>
          <w:bCs w:val="0"/>
          <w:noProof/>
          <w:sz w:val="22"/>
          <w:szCs w:val="22"/>
        </w:rPr>
      </w:pPr>
      <w:hyperlink w:history="1" w:anchor="_Toc32662905">
        <w:r w:rsidRPr="00F1073F" w:rsidR="001900B0">
          <w:rPr>
            <w:rStyle w:val="Hyperlink"/>
            <w:noProof/>
          </w:rPr>
          <w:t>5.</w:t>
        </w:r>
        <w:r w:rsidR="001900B0">
          <w:rPr>
            <w:rFonts w:asciiTheme="minorHAnsi" w:hAnsiTheme="minorHAnsi" w:eastAsiaTheme="minorEastAsia" w:cstheme="minorBidi"/>
            <w:b w:val="0"/>
            <w:bCs w:val="0"/>
            <w:noProof/>
            <w:sz w:val="22"/>
            <w:szCs w:val="22"/>
          </w:rPr>
          <w:tab/>
        </w:r>
        <w:r w:rsidRPr="00F1073F" w:rsidR="001900B0">
          <w:rPr>
            <w:rStyle w:val="Hyperlink"/>
            <w:noProof/>
          </w:rPr>
          <w:t>Annexes</w:t>
        </w:r>
        <w:r w:rsidR="001900B0">
          <w:rPr>
            <w:noProof/>
            <w:webHidden/>
          </w:rPr>
          <w:t xml:space="preserve"> </w:t>
        </w:r>
        <w:r w:rsidR="001900B0">
          <w:rPr>
            <w:noProof/>
            <w:webHidden/>
          </w:rPr>
          <w:fldChar w:fldCharType="begin"/>
        </w:r>
        <w:r w:rsidR="001900B0">
          <w:rPr>
            <w:noProof/>
            <w:webHidden/>
          </w:rPr>
          <w:instrText xml:space="preserve"> PAGEREF _Toc32662905 \h </w:instrText>
        </w:r>
        <w:r w:rsidR="001900B0">
          <w:rPr>
            <w:noProof/>
            <w:webHidden/>
          </w:rPr>
        </w:r>
        <w:r w:rsidR="001900B0">
          <w:rPr>
            <w:noProof/>
            <w:webHidden/>
          </w:rPr>
          <w:fldChar w:fldCharType="separate"/>
        </w:r>
        <w:r w:rsidR="001900B0">
          <w:rPr>
            <w:noProof/>
            <w:webHidden/>
          </w:rPr>
          <w:t>9</w:t>
        </w:r>
        <w:r w:rsidR="001900B0">
          <w:rPr>
            <w:noProof/>
            <w:webHidden/>
          </w:rPr>
          <w:fldChar w:fldCharType="end"/>
        </w:r>
      </w:hyperlink>
    </w:p>
    <w:p w:rsidR="0035169C" w:rsidRDefault="00267734" w14:paraId="07CB8E9E" w14:textId="357FB238">
      <w:pPr>
        <w:pStyle w:val="Title"/>
      </w:pPr>
      <w:r>
        <w:rPr>
          <w:rFonts w:ascii="Times New Roman" w:hAnsi="Times New Roman"/>
          <w:b w:val="0"/>
          <w:bCs/>
          <w:sz w:val="20"/>
          <w:szCs w:val="24"/>
        </w:rPr>
        <w:fldChar w:fldCharType="end"/>
      </w:r>
      <w:r>
        <w:br w:type="page"/>
      </w:r>
      <w:r>
        <w:fldChar w:fldCharType="begin"/>
      </w:r>
      <w:r>
        <w:instrText>TITLE  \* MERGEFORMAT</w:instrText>
      </w:r>
      <w:r>
        <w:fldChar w:fldCharType="separate"/>
      </w:r>
      <w:r w:rsidR="00B74CE2">
        <w:t>Software Development Plan (Small Project)</w:t>
      </w:r>
      <w:r>
        <w:fldChar w:fldCharType="end"/>
      </w:r>
    </w:p>
    <w:p w:rsidR="0035169C" w:rsidRDefault="0035169C" w14:paraId="272B0929" w14:textId="77777777">
      <w:pPr>
        <w:pStyle w:val="Heading1"/>
        <w:numPr>
          <w:ilvl w:val="0"/>
          <w:numId w:val="0"/>
        </w:numPr>
      </w:pPr>
      <w:bookmarkStart w:name="_Toc447095880" w:id="1"/>
    </w:p>
    <w:p w:rsidR="0035169C" w:rsidRDefault="00267734" w14:paraId="390B217E" w14:textId="77777777">
      <w:pPr>
        <w:pStyle w:val="Heading1"/>
      </w:pPr>
      <w:bookmarkStart w:name="_Toc524312826" w:id="2"/>
      <w:bookmarkStart w:name="_Toc32662881" w:id="3"/>
      <w:bookmarkStart w:name="_Toc456598586" w:id="4"/>
      <w:bookmarkStart w:name="_Toc456600917" w:id="5"/>
      <w:r>
        <w:t>Introduction</w:t>
      </w:r>
      <w:bookmarkEnd w:id="2"/>
      <w:bookmarkEnd w:id="3"/>
    </w:p>
    <w:p w:rsidR="0035169C" w:rsidRDefault="00267734" w14:paraId="7B10B011" w14:textId="1A30C99D">
      <w:pPr>
        <w:pStyle w:val="InfoBlue"/>
      </w:pPr>
      <w:r>
        <w:t xml:space="preserve">[The introduction of the </w:t>
      </w:r>
      <w:r w:rsidRPr="70585DD9">
        <w:rPr>
          <w:b/>
          <w:bCs/>
        </w:rPr>
        <w:t>Software Development Plan</w:t>
      </w:r>
      <w:r>
        <w:t xml:space="preserve"> provides an overview of the entire document. It includes the purpose, scope, definitions, acronyms, abbreviations, references, and overview of this </w:t>
      </w:r>
      <w:r w:rsidRPr="70585DD9">
        <w:rPr>
          <w:b/>
          <w:bCs/>
        </w:rPr>
        <w:t>Software Development Plan</w:t>
      </w:r>
      <w:r>
        <w:t>.]</w:t>
      </w:r>
    </w:p>
    <w:p w:rsidR="1A5C31E9" w:rsidP="70585DD9" w:rsidRDefault="1A5C31E9" w14:paraId="66788212" w14:textId="076EB82C">
      <w:pPr>
        <w:pStyle w:val="BodyText"/>
      </w:pPr>
      <w:r>
        <w:t xml:space="preserve">This </w:t>
      </w:r>
      <w:r w:rsidRPr="70585DD9">
        <w:rPr>
          <w:i/>
          <w:iCs/>
        </w:rPr>
        <w:t>Software Development Plan</w:t>
      </w:r>
      <w:r w:rsidRPr="70585DD9" w:rsidR="29946493">
        <w:rPr>
          <w:i/>
          <w:iCs/>
        </w:rPr>
        <w:t xml:space="preserve"> </w:t>
      </w:r>
      <w:r w:rsidRPr="70585DD9" w:rsidR="29946493">
        <w:t>will be used by the project manager(s) and project team members. Each member has an importan</w:t>
      </w:r>
      <w:r w:rsidRPr="70585DD9" w:rsidR="3AE38661">
        <w:t xml:space="preserve">t role to play </w:t>
      </w:r>
      <w:r w:rsidRPr="70585DD9" w:rsidR="71D76FB7">
        <w:t>starting</w:t>
      </w:r>
      <w:r w:rsidRPr="70585DD9" w:rsidR="3AE38661">
        <w:t xml:space="preserve"> with the project manager(s) they will </w:t>
      </w:r>
      <w:r w:rsidRPr="70585DD9" w:rsidR="22577105">
        <w:t>primari</w:t>
      </w:r>
      <w:r w:rsidRPr="70585DD9" w:rsidR="3AE38661">
        <w:t xml:space="preserve">ly keep everything intact and running according to </w:t>
      </w:r>
      <w:r w:rsidRPr="70585DD9" w:rsidR="42D4731D">
        <w:t xml:space="preserve">plan. On the other </w:t>
      </w:r>
      <w:r w:rsidRPr="70585DD9" w:rsidR="4EBFDC5E">
        <w:t>hand,</w:t>
      </w:r>
      <w:r w:rsidRPr="70585DD9" w:rsidR="42D4731D">
        <w:t xml:space="preserve"> project team members will be the backbone of the project and </w:t>
      </w:r>
      <w:r w:rsidRPr="70585DD9" w:rsidR="2E5D227E">
        <w:t xml:space="preserve">work on what they are assigned to finish the project efficiently. This </w:t>
      </w:r>
      <w:r w:rsidRPr="70585DD9" w:rsidR="2E5D227E">
        <w:rPr>
          <w:i/>
          <w:iCs/>
        </w:rPr>
        <w:t>Software Development Plan</w:t>
      </w:r>
      <w:r w:rsidRPr="70585DD9" w:rsidR="6DFF09D8">
        <w:rPr>
          <w:i/>
          <w:iCs/>
        </w:rPr>
        <w:t xml:space="preserve"> </w:t>
      </w:r>
      <w:r w:rsidRPr="70585DD9" w:rsidR="6DFF09D8">
        <w:t>will be the t</w:t>
      </w:r>
      <w:r w:rsidRPr="70585DD9" w:rsidR="05729A01">
        <w:t xml:space="preserve">ool to the Pet Best LLC website project team. This plan will provide insight needed to complete the </w:t>
      </w:r>
      <w:r w:rsidRPr="70585DD9" w:rsidR="014F9868">
        <w:t>two projects, the website and desktop application.</w:t>
      </w:r>
      <w:r w:rsidRPr="70585DD9" w:rsidR="6BA70F8E">
        <w:t xml:space="preserve"> </w:t>
      </w:r>
      <w:r w:rsidRPr="70585DD9" w:rsidR="014F9868">
        <w:rPr>
          <w:b/>
          <w:bCs/>
        </w:rPr>
        <w:t>DEFINITIONS.</w:t>
      </w:r>
      <w:r w:rsidRPr="70585DD9" w:rsidR="3EFCD16E">
        <w:rPr>
          <w:b/>
          <w:bCs/>
        </w:rPr>
        <w:t xml:space="preserve"> </w:t>
      </w:r>
      <w:r w:rsidRPr="70585DD9" w:rsidR="4B487817">
        <w:rPr>
          <w:b/>
          <w:bCs/>
        </w:rPr>
        <w:t>REFERENCES.</w:t>
      </w:r>
      <w:r w:rsidRPr="70585DD9" w:rsidR="3FCB0FB9">
        <w:rPr>
          <w:b/>
          <w:bCs/>
        </w:rPr>
        <w:t xml:space="preserve"> </w:t>
      </w:r>
      <w:r w:rsidRPr="70585DD9" w:rsidR="3FCB0FB9">
        <w:t>There are roles and responsibilities for each team and every member.</w:t>
      </w:r>
      <w:r w:rsidRPr="70585DD9" w:rsidR="730ECA4F">
        <w:t xml:space="preserve"> Every member is responsible </w:t>
      </w:r>
      <w:r w:rsidRPr="70585DD9" w:rsidR="175E9060">
        <w:t xml:space="preserve">for completing the work they are assigned to </w:t>
      </w:r>
      <w:r w:rsidRPr="70585DD9" w:rsidR="4D02C6EF">
        <w:t>make this project as foolproof as possible</w:t>
      </w:r>
      <w:r w:rsidRPr="70585DD9" w:rsidR="175E9060">
        <w:t>.</w:t>
      </w:r>
    </w:p>
    <w:p w:rsidRPr="00D6281A" w:rsidR="00D6281A" w:rsidP="00D6281A" w:rsidRDefault="00D6281A" w14:paraId="5CB35889" w14:textId="46104936">
      <w:pPr>
        <w:pStyle w:val="BodyText"/>
      </w:pPr>
    </w:p>
    <w:p w:rsidR="0035169C" w:rsidRDefault="00267734" w14:paraId="4A3F7F73" w14:textId="77777777">
      <w:pPr>
        <w:pStyle w:val="Heading2"/>
      </w:pPr>
      <w:bookmarkStart w:name="_Toc524312827" w:id="6"/>
      <w:bookmarkStart w:name="_Toc32662882" w:id="7"/>
      <w:r>
        <w:t>Purpose</w:t>
      </w:r>
      <w:bookmarkEnd w:id="6"/>
      <w:bookmarkEnd w:id="7"/>
    </w:p>
    <w:p w:rsidR="0035169C" w:rsidRDefault="00267734" w14:paraId="5B26C78D" w14:textId="77777777">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rsidR="0035169C" w:rsidRDefault="00267734" w14:paraId="79C249CE" w14:textId="77777777">
      <w:pPr>
        <w:pStyle w:val="BodyText"/>
      </w:pPr>
      <w:r>
        <w:t xml:space="preserve">The following people use the </w:t>
      </w:r>
      <w:r>
        <w:rPr>
          <w:i/>
          <w:iCs/>
        </w:rPr>
        <w:t>Software Development Plan</w:t>
      </w:r>
      <w:r>
        <w:t xml:space="preserve">: </w:t>
      </w:r>
    </w:p>
    <w:p w:rsidR="0035169C" w:rsidP="000F20DD" w:rsidRDefault="00267734" w14:paraId="2D966A7C" w14:textId="4D873725">
      <w:pPr>
        <w:pStyle w:val="BodyText"/>
        <w:numPr>
          <w:ilvl w:val="0"/>
          <w:numId w:val="7"/>
        </w:numPr>
      </w:pPr>
      <w:r>
        <w:t xml:space="preserve">The </w:t>
      </w:r>
      <w:r>
        <w:rPr>
          <w:rStyle w:val="Strong"/>
        </w:rPr>
        <w:t>project manager</w:t>
      </w:r>
      <w:r w:rsidR="003D5CDD">
        <w:rPr>
          <w:rStyle w:val="Strong"/>
        </w:rPr>
        <w:t>(s)</w:t>
      </w:r>
      <w:r>
        <w:t xml:space="preserve"> uses it to plan the project schedule and resource needs, and to track progress against the schedule. </w:t>
      </w:r>
    </w:p>
    <w:p w:rsidR="0035169C" w:rsidP="000F20DD" w:rsidRDefault="00267734" w14:paraId="7E7FDA41" w14:textId="77777777">
      <w:pPr>
        <w:pStyle w:val="BodyText"/>
        <w:numPr>
          <w:ilvl w:val="0"/>
          <w:numId w:val="7"/>
        </w:numPr>
      </w:pPr>
      <w:r>
        <w:rPr>
          <w:rStyle w:val="Strong"/>
        </w:rPr>
        <w:t>Project team members</w:t>
      </w:r>
      <w:r>
        <w:t xml:space="preserve"> use it to understand what they need to do, when they need to do it, and what other activities they are dependent upon. </w:t>
      </w:r>
    </w:p>
    <w:p w:rsidR="0035169C" w:rsidRDefault="00267734" w14:paraId="09E4ED32" w14:textId="77777777">
      <w:pPr>
        <w:pStyle w:val="Heading2"/>
      </w:pPr>
      <w:bookmarkStart w:name="_Toc524312828" w:id="8"/>
      <w:bookmarkStart w:name="_Toc32662883" w:id="9"/>
      <w:r>
        <w:t>Scope</w:t>
      </w:r>
      <w:bookmarkEnd w:id="8"/>
      <w:bookmarkEnd w:id="9"/>
    </w:p>
    <w:p w:rsidR="0035169C" w:rsidRDefault="00267734" w14:paraId="2E6C5B20" w14:textId="77777777">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35169C" w:rsidRDefault="00267734" w14:paraId="0DF0AACD" w14:textId="1D65DCD1">
      <w:pPr>
        <w:pStyle w:val="BodyText"/>
      </w:pPr>
      <w:r>
        <w:t xml:space="preserve">This </w:t>
      </w:r>
      <w:r>
        <w:rPr>
          <w:i/>
          <w:iCs/>
        </w:rPr>
        <w:t>Software Development Plan</w:t>
      </w:r>
      <w:r>
        <w:t xml:space="preserve"> describes </w:t>
      </w:r>
      <w:r w:rsidR="00C8317A">
        <w:t>the plan</w:t>
      </w:r>
      <w:r>
        <w:t xml:space="preserve"> to be used by the </w:t>
      </w:r>
      <w:r w:rsidR="00C8317A">
        <w:t>Pet Best LLC website</w:t>
      </w:r>
      <w:r>
        <w:t xml:space="preserve"> project</w:t>
      </w:r>
      <w:r w:rsidR="00CC2DA2">
        <w:t xml:space="preserve"> team</w:t>
      </w:r>
      <w:r w:rsidR="00D2233D">
        <w:t>.</w:t>
      </w:r>
      <w:r>
        <w:t xml:space="preserve"> </w:t>
      </w:r>
      <w:r w:rsidR="003C0B35">
        <w:t xml:space="preserve">This document will cover most of the information </w:t>
      </w:r>
      <w:r w:rsidR="00A66856">
        <w:t xml:space="preserve">needed </w:t>
      </w:r>
      <w:r w:rsidR="003C0B35">
        <w:t xml:space="preserve">to </w:t>
      </w:r>
      <w:r w:rsidR="00456DAA">
        <w:t>successfully</w:t>
      </w:r>
      <w:r w:rsidR="002230B7">
        <w:t xml:space="preserve"> design, code, test and deploy the website and </w:t>
      </w:r>
      <w:r w:rsidR="00160E1D">
        <w:t xml:space="preserve">desktop application. </w:t>
      </w:r>
    </w:p>
    <w:p w:rsidR="0035169C" w:rsidRDefault="00267734" w14:paraId="64D53B95" w14:textId="77777777">
      <w:pPr>
        <w:pStyle w:val="Heading2"/>
      </w:pPr>
      <w:bookmarkStart w:name="_Toc524312829" w:id="10"/>
      <w:bookmarkStart w:name="_Toc32662884" w:id="11"/>
      <w:r>
        <w:t>Definitions, Acronyms, and Abbreviations</w:t>
      </w:r>
      <w:bookmarkEnd w:id="10"/>
      <w:bookmarkEnd w:id="11"/>
    </w:p>
    <w:p w:rsidR="0035169C" w:rsidRDefault="00267734" w14:paraId="635BBD69" w14:textId="77777777">
      <w:pPr>
        <w:pStyle w:val="InfoBlue"/>
      </w:pPr>
      <w:r>
        <w:t xml:space="preserve">[This subsection provides the definitions of all terms, acronyms, and abbreviations required to properly interpret the </w:t>
      </w:r>
      <w:r w:rsidRPr="4F495EDB">
        <w:rPr>
          <w:b/>
          <w:bCs/>
        </w:rPr>
        <w:t>Software Development Plan</w:t>
      </w:r>
      <w:r>
        <w:t>. This information may be provided by reference to the project’s Glossary.]</w:t>
      </w:r>
    </w:p>
    <w:p w:rsidR="4F495EDB" w:rsidP="4F495EDB" w:rsidRDefault="4F495EDB" w14:paraId="7A33AC9E" w14:textId="1E82245C">
      <w:pPr>
        <w:pStyle w:val="BodyText"/>
      </w:pPr>
    </w:p>
    <w:p w:rsidR="0035169C" w:rsidRDefault="00267734" w14:paraId="517E4FC4" w14:textId="77777777">
      <w:pPr>
        <w:pStyle w:val="BodyText"/>
      </w:pPr>
      <w:r>
        <w:t>See the Project Glossary.</w:t>
      </w:r>
    </w:p>
    <w:p w:rsidR="0035169C" w:rsidRDefault="00267734" w14:paraId="75C6FE3F" w14:textId="77777777">
      <w:pPr>
        <w:pStyle w:val="Heading2"/>
      </w:pPr>
      <w:bookmarkStart w:name="_Toc524312830" w:id="12"/>
      <w:bookmarkStart w:name="_Toc32662885" w:id="13"/>
      <w:r>
        <w:t>References</w:t>
      </w:r>
      <w:bookmarkEnd w:id="12"/>
      <w:bookmarkEnd w:id="13"/>
    </w:p>
    <w:p w:rsidR="0035169C" w:rsidRDefault="00267734" w14:paraId="6E14B43D" w14:textId="77777777">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35169C" w:rsidP="24890FFA" w:rsidRDefault="00267734" w14:paraId="3DFC7109" w14:textId="74229588">
      <w:pPr>
        <w:pStyle w:val="InfoBlue"/>
        <w:tabs>
          <w:tab w:val="num" w:pos="1080"/>
        </w:tabs>
      </w:pPr>
      <w:r>
        <w:lastRenderedPageBreak/>
        <w:t xml:space="preserve">For the </w:t>
      </w:r>
      <w:r w:rsidRPr="24890FFA">
        <w:rPr>
          <w:b/>
          <w:bCs/>
        </w:rPr>
        <w:t>Software Development Plan</w:t>
      </w:r>
      <w:r>
        <w:t xml:space="preserve">, the list of referenced artifacts includes: </w:t>
      </w:r>
    </w:p>
    <w:p w:rsidR="6266719C" w:rsidP="000F20DD" w:rsidRDefault="6266719C" w14:paraId="0315B9A8" w14:textId="3E9911A0">
      <w:pPr>
        <w:pStyle w:val="BodyText"/>
        <w:numPr>
          <w:ilvl w:val="1"/>
          <w:numId w:val="4"/>
        </w:numPr>
      </w:pPr>
      <w:r>
        <w:t xml:space="preserve">Problem Statement </w:t>
      </w:r>
    </w:p>
    <w:p w:rsidR="6266719C" w:rsidP="000F20DD" w:rsidRDefault="6266719C" w14:paraId="7888477E" w14:textId="2B24F606">
      <w:pPr>
        <w:pStyle w:val="BodyText"/>
        <w:numPr>
          <w:ilvl w:val="1"/>
          <w:numId w:val="4"/>
        </w:numPr>
      </w:pPr>
      <w:r>
        <w:t xml:space="preserve">Use Case Diagrams </w:t>
      </w:r>
    </w:p>
    <w:p w:rsidR="6266719C" w:rsidP="000F20DD" w:rsidRDefault="6266719C" w14:paraId="2AF9F769" w14:textId="3C3B8B1F">
      <w:pPr>
        <w:pStyle w:val="BodyText"/>
        <w:numPr>
          <w:ilvl w:val="1"/>
          <w:numId w:val="4"/>
        </w:numPr>
      </w:pPr>
      <w:r>
        <w:t xml:space="preserve">Requirements Document </w:t>
      </w:r>
    </w:p>
    <w:p w:rsidR="6266719C" w:rsidP="000F20DD" w:rsidRDefault="6266719C" w14:paraId="60B5B8EF" w14:textId="444F312F">
      <w:pPr>
        <w:pStyle w:val="BodyText"/>
        <w:numPr>
          <w:ilvl w:val="1"/>
          <w:numId w:val="4"/>
        </w:numPr>
      </w:pPr>
      <w:r>
        <w:t xml:space="preserve">Data Flow Diagrams </w:t>
      </w:r>
    </w:p>
    <w:p w:rsidR="6266719C" w:rsidP="000F20DD" w:rsidRDefault="6266719C" w14:paraId="42E3CF0D" w14:textId="2D598DDE">
      <w:pPr>
        <w:pStyle w:val="BodyText"/>
        <w:numPr>
          <w:ilvl w:val="1"/>
          <w:numId w:val="4"/>
        </w:numPr>
      </w:pPr>
      <w:r>
        <w:t>Style Sheet</w:t>
      </w:r>
    </w:p>
    <w:p w:rsidR="24890FFA" w:rsidP="24890FFA" w:rsidRDefault="24890FFA" w14:paraId="69C8057C" w14:textId="6FDC5829">
      <w:pPr>
        <w:pStyle w:val="BodyText"/>
      </w:pPr>
    </w:p>
    <w:p w:rsidR="0035169C" w:rsidRDefault="0035169C" w14:paraId="3BE6A2A6" w14:textId="77777777">
      <w:pPr>
        <w:pStyle w:val="BodyText"/>
        <w:ind w:left="0"/>
      </w:pPr>
    </w:p>
    <w:p w:rsidR="0035169C" w:rsidRDefault="00267734" w14:paraId="19FA9B90" w14:textId="77777777">
      <w:pPr>
        <w:pStyle w:val="Heading2"/>
      </w:pPr>
      <w:bookmarkStart w:name="_Toc524312831" w:id="14"/>
      <w:bookmarkStart w:name="_Toc32662886" w:id="15"/>
      <w:r>
        <w:t>Overview</w:t>
      </w:r>
      <w:bookmarkEnd w:id="14"/>
      <w:bookmarkEnd w:id="15"/>
    </w:p>
    <w:p w:rsidR="0035169C" w:rsidRDefault="00267734" w14:paraId="3E2EB44F" w14:textId="77777777">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35169C" w:rsidRDefault="00267734" w14:paraId="20C8221A" w14:textId="77777777">
      <w:pPr>
        <w:pStyle w:val="BodyText"/>
      </w:pPr>
      <w:r>
        <w:t xml:space="preserve">This </w:t>
      </w:r>
      <w:r>
        <w:rPr>
          <w:i/>
          <w:iCs/>
        </w:rPr>
        <w:t>Software Development Plan</w:t>
      </w:r>
      <w:r>
        <w:t xml:space="preserve"> contains the following information:</w:t>
      </w:r>
    </w:p>
    <w:p w:rsidR="0035169C" w:rsidRDefault="00267734" w14:paraId="38D10C66" w14:textId="77777777">
      <w:pPr>
        <w:pStyle w:val="BodyText"/>
      </w:pPr>
      <w:r>
        <w:t>Project Overview — provides a description of the project's purpose, scope, and objectives.  It also defines the deliverables that the project is expected to deliver.</w:t>
      </w:r>
    </w:p>
    <w:p w:rsidR="0035169C" w:rsidRDefault="00267734" w14:paraId="46D56D6F" w14:textId="77777777">
      <w:pPr>
        <w:pStyle w:val="BodyText"/>
      </w:pPr>
      <w:r>
        <w:t>Project Organization — describes the organizational structure of the project team.</w:t>
      </w:r>
    </w:p>
    <w:p w:rsidR="0035169C" w:rsidRDefault="00267734" w14:paraId="04D42700" w14:textId="77777777">
      <w:pPr>
        <w:pStyle w:val="BodyText"/>
      </w:pPr>
      <w:r>
        <w:t>Management Process — explains the estimated cost and schedule, defines the major phases and milestones for the project, and describes how the project will be monitored.</w:t>
      </w:r>
    </w:p>
    <w:p w:rsidR="0035169C" w:rsidRDefault="00267734" w14:paraId="59E8DF26" w14:textId="77777777">
      <w:pPr>
        <w:pStyle w:val="BodyText"/>
      </w:pPr>
      <w:r>
        <w:t>Applicable Plans and Guidelines — provides an overview of the software development process, including methods, tools and techniques to be followed.</w:t>
      </w:r>
    </w:p>
    <w:p w:rsidR="0035169C" w:rsidRDefault="00267734" w14:paraId="55C59ED4" w14:textId="77777777">
      <w:pPr>
        <w:pStyle w:val="Heading1"/>
      </w:pPr>
      <w:bookmarkStart w:name="_Toc524312832" w:id="16"/>
      <w:bookmarkStart w:name="_Toc32662887" w:id="17"/>
      <w:r>
        <w:t>Project Overview</w:t>
      </w:r>
      <w:bookmarkEnd w:id="16"/>
      <w:bookmarkEnd w:id="17"/>
    </w:p>
    <w:p w:rsidR="0035169C" w:rsidRDefault="00267734" w14:paraId="196B05AE" w14:textId="77777777">
      <w:pPr>
        <w:pStyle w:val="Heading2"/>
      </w:pPr>
      <w:bookmarkStart w:name="_Toc524312833" w:id="18"/>
      <w:bookmarkStart w:name="_Toc32662888" w:id="19"/>
      <w:r>
        <w:t>Project Purpose, Scope, and Objectives</w:t>
      </w:r>
      <w:bookmarkEnd w:id="18"/>
      <w:bookmarkEnd w:id="19"/>
    </w:p>
    <w:p w:rsidR="0035169C" w:rsidRDefault="00267734" w14:paraId="39C5B5CF" w14:textId="77777777">
      <w:pPr>
        <w:pStyle w:val="InfoBlue"/>
      </w:pPr>
      <w:r>
        <w:t>[A brief description of the purpose and objectives of this project and a brief description of what deliverables the project is expected to deliver.]</w:t>
      </w:r>
    </w:p>
    <w:p w:rsidR="00C371DF" w:rsidP="00C371DF" w:rsidRDefault="000930C9" w14:paraId="2C6EABE9" w14:textId="2D46710E">
      <w:pPr>
        <w:pStyle w:val="BodyText"/>
      </w:pPr>
      <w:r>
        <w:t xml:space="preserve">The purpose of this project is </w:t>
      </w:r>
      <w:r w:rsidR="00E43578">
        <w:t xml:space="preserve">to provide </w:t>
      </w:r>
      <w:r w:rsidR="00EA0D65">
        <w:t xml:space="preserve">Pet Best LLC with a platform where they can interact with their customers </w:t>
      </w:r>
      <w:r w:rsidR="00851C33">
        <w:t xml:space="preserve">efficiently. </w:t>
      </w:r>
      <w:r w:rsidR="00FD1F05">
        <w:t>The main</w:t>
      </w:r>
      <w:r w:rsidR="00734EEC">
        <w:t xml:space="preserve"> platform will be a website that will host information as well as various functions that the customers as well as the</w:t>
      </w:r>
      <w:r w:rsidR="4922651E">
        <w:t xml:space="preserve"> employees </w:t>
      </w:r>
      <w:r w:rsidR="00562E80">
        <w:t>will</w:t>
      </w:r>
      <w:r w:rsidR="009744E0">
        <w:t xml:space="preserve"> have access to. </w:t>
      </w:r>
      <w:r w:rsidR="00562E80">
        <w:t xml:space="preserve">The website is to </w:t>
      </w:r>
      <w:r w:rsidR="004E1F85">
        <w:t>be able to “give lots of info to customers”,</w:t>
      </w:r>
      <w:r w:rsidR="004F4FDA">
        <w:t xml:space="preserve"> allow them to schedule </w:t>
      </w:r>
      <w:r w:rsidR="00C67BD9">
        <w:t>services,</w:t>
      </w:r>
      <w:r w:rsidR="00FD19F7">
        <w:t xml:space="preserve"> and</w:t>
      </w:r>
      <w:r w:rsidR="00C67BD9">
        <w:t xml:space="preserve"> view their account information</w:t>
      </w:r>
      <w:r w:rsidR="00FD19F7">
        <w:t>.</w:t>
      </w:r>
      <w:r w:rsidR="004867C0">
        <w:t xml:space="preserve"> The employees are to </w:t>
      </w:r>
      <w:r w:rsidR="00E77C47">
        <w:t>be able to a</w:t>
      </w:r>
      <w:r w:rsidR="00854614">
        <w:t xml:space="preserve">ccess </w:t>
      </w:r>
      <w:r w:rsidR="00C93EF9">
        <w:t>the tasks assigned to them</w:t>
      </w:r>
      <w:r w:rsidR="002120C6">
        <w:t xml:space="preserve"> and be able to leave </w:t>
      </w:r>
      <w:r w:rsidR="008C6AFB">
        <w:t>notes</w:t>
      </w:r>
      <w:r w:rsidR="002120C6">
        <w:t xml:space="preserve"> </w:t>
      </w:r>
      <w:r w:rsidR="002A205B">
        <w:t>on said tasks.</w:t>
      </w:r>
    </w:p>
    <w:p w:rsidR="0035169C" w:rsidRDefault="00267734" w14:paraId="70DC989E" w14:textId="77777777">
      <w:pPr>
        <w:pStyle w:val="Heading2"/>
      </w:pPr>
      <w:bookmarkStart w:name="_Toc524312834" w:id="20"/>
      <w:bookmarkStart w:name="_Toc32662889" w:id="21"/>
      <w:r>
        <w:t>Assumptions and Constraints</w:t>
      </w:r>
      <w:bookmarkEnd w:id="20"/>
      <w:bookmarkEnd w:id="21"/>
    </w:p>
    <w:p w:rsidR="0035169C" w:rsidRDefault="00267734" w14:paraId="59D7DE1B" w14:textId="77777777">
      <w:pPr>
        <w:pStyle w:val="InfoBlue"/>
      </w:pPr>
      <w:r>
        <w:t>[A list of assumptions that this plan is based and any constraints, for example. budget, staff, equipment, schedule, that apply to the project.]</w:t>
      </w:r>
    </w:p>
    <w:p w:rsidR="56F0D96A" w:rsidP="24890FFA" w:rsidRDefault="56F0D96A" w14:paraId="799CFDD2" w14:textId="52D6A9A1">
      <w:pPr>
        <w:pStyle w:val="BodyText"/>
      </w:pPr>
      <w:r>
        <w:t xml:space="preserve">Constraints </w:t>
      </w:r>
    </w:p>
    <w:p w:rsidR="56F0D96A" w:rsidP="000F20DD" w:rsidRDefault="56F0D96A" w14:paraId="27125E9F" w14:textId="1BB0A32B">
      <w:pPr>
        <w:pStyle w:val="BodyText"/>
        <w:numPr>
          <w:ilvl w:val="1"/>
          <w:numId w:val="3"/>
        </w:numPr>
      </w:pPr>
      <w:r>
        <w:t>Team of 22 people (Juniors)</w:t>
      </w:r>
    </w:p>
    <w:p w:rsidR="56F0D96A" w:rsidP="000F20DD" w:rsidRDefault="56F0D96A" w14:paraId="65E30811" w14:textId="06DCC657">
      <w:pPr>
        <w:pStyle w:val="BodyText"/>
        <w:numPr>
          <w:ilvl w:val="1"/>
          <w:numId w:val="3"/>
        </w:numPr>
      </w:pPr>
      <w:r>
        <w:t xml:space="preserve">We have 4 months to complete project </w:t>
      </w:r>
    </w:p>
    <w:p w:rsidR="56F0D96A" w:rsidP="000F20DD" w:rsidRDefault="56F0D96A" w14:paraId="0AAA53BD" w14:textId="4CF9A5F5">
      <w:pPr>
        <w:pStyle w:val="BodyText"/>
        <w:numPr>
          <w:ilvl w:val="1"/>
          <w:numId w:val="3"/>
        </w:numPr>
      </w:pPr>
      <w:r>
        <w:t>Meet weekly (Mondays)</w:t>
      </w:r>
    </w:p>
    <w:p w:rsidR="29F4F3CC" w:rsidP="000F20DD" w:rsidRDefault="29F4F3CC" w14:paraId="144AA950" w14:textId="3996CF3B">
      <w:pPr>
        <w:pStyle w:val="BodyText"/>
        <w:numPr>
          <w:ilvl w:val="1"/>
          <w:numId w:val="3"/>
        </w:numPr>
      </w:pPr>
      <w:r>
        <w:t xml:space="preserve">One server and one database </w:t>
      </w:r>
    </w:p>
    <w:p w:rsidR="29F4F3CC" w:rsidP="24890FFA" w:rsidRDefault="29F4F3CC" w14:paraId="35307595" w14:textId="2B04C11C">
      <w:pPr>
        <w:pStyle w:val="BodyText"/>
      </w:pPr>
      <w:r>
        <w:t xml:space="preserve">Assumptions </w:t>
      </w:r>
    </w:p>
    <w:p w:rsidR="29F4F3CC" w:rsidP="000F20DD" w:rsidRDefault="29F4F3CC" w14:paraId="14516073" w14:textId="05C123BC">
      <w:pPr>
        <w:pStyle w:val="BodyText"/>
        <w:numPr>
          <w:ilvl w:val="1"/>
          <w:numId w:val="2"/>
        </w:numPr>
      </w:pPr>
      <w:r>
        <w:t xml:space="preserve">Working website </w:t>
      </w:r>
    </w:p>
    <w:p w:rsidR="29F4F3CC" w:rsidP="000F20DD" w:rsidRDefault="29F4F3CC" w14:paraId="2474A647" w14:textId="34863686">
      <w:pPr>
        <w:pStyle w:val="BodyText"/>
        <w:numPr>
          <w:ilvl w:val="1"/>
          <w:numId w:val="2"/>
        </w:numPr>
      </w:pPr>
      <w:r>
        <w:lastRenderedPageBreak/>
        <w:t>Teams meet weekly (other than classroom time)</w:t>
      </w:r>
    </w:p>
    <w:p w:rsidR="29F4F3CC" w:rsidP="000F20DD" w:rsidRDefault="29F4F3CC" w14:paraId="18F5CDAD" w14:textId="4C9B8EA3">
      <w:pPr>
        <w:pStyle w:val="BodyText"/>
        <w:numPr>
          <w:ilvl w:val="1"/>
          <w:numId w:val="2"/>
        </w:numPr>
      </w:pPr>
      <w:r>
        <w:t>Computer labs available in E building</w:t>
      </w:r>
    </w:p>
    <w:p w:rsidR="29F4F3CC" w:rsidP="000F20DD" w:rsidRDefault="29F4F3CC" w14:paraId="2E7EA8C2" w14:textId="14E4FE98">
      <w:pPr>
        <w:pStyle w:val="BodyText"/>
        <w:numPr>
          <w:ilvl w:val="1"/>
          <w:numId w:val="2"/>
        </w:numPr>
      </w:pPr>
      <w:r>
        <w:t>Anyone with a house pet is considered a potential customer</w:t>
      </w:r>
    </w:p>
    <w:p w:rsidR="0035169C" w:rsidRDefault="00267734" w14:paraId="4970A3A0" w14:textId="77777777">
      <w:pPr>
        <w:pStyle w:val="Heading2"/>
      </w:pPr>
      <w:bookmarkStart w:name="_Toc524312835" w:id="22"/>
      <w:bookmarkStart w:name="_Toc32662890" w:id="23"/>
      <w:r>
        <w:t>Project Deliverables</w:t>
      </w:r>
      <w:bookmarkEnd w:id="22"/>
      <w:bookmarkEnd w:id="23"/>
    </w:p>
    <w:p w:rsidR="0035169C" w:rsidRDefault="00267734" w14:paraId="01420799" w14:textId="77777777">
      <w:pPr>
        <w:pStyle w:val="InfoBlue"/>
      </w:pPr>
      <w:r>
        <w:t>[A list of the artifacts to be created during the project, including target delivery dates. The text below is provided as an example.]</w:t>
      </w:r>
    </w:p>
    <w:p w:rsidR="4CF65978" w:rsidP="24890FFA" w:rsidRDefault="4CF65978" w14:paraId="21B8597D" w14:textId="005991CB">
      <w:pPr>
        <w:pStyle w:val="BodyText"/>
      </w:pPr>
      <w:r>
        <w:t xml:space="preserve">The website and desktop application should be able to give customers access to their data </w:t>
      </w:r>
      <w:r w:rsidR="3F346A71">
        <w:t>and</w:t>
      </w:r>
      <w:r>
        <w:t xml:space="preserve"> allow them to reque</w:t>
      </w:r>
      <w:r w:rsidR="49E1AA84">
        <w:t xml:space="preserve">st services. The project to be completed by </w:t>
      </w:r>
      <w:r w:rsidR="69B4CBD0">
        <w:t xml:space="preserve">May </w:t>
      </w:r>
      <w:r w:rsidR="611FB64F">
        <w:t>3</w:t>
      </w:r>
      <w:r w:rsidRPr="24890FFA" w:rsidR="611FB64F">
        <w:rPr>
          <w:vertAlign w:val="superscript"/>
        </w:rPr>
        <w:t>rd</w:t>
      </w:r>
      <w:proofErr w:type="gramStart"/>
      <w:r w:rsidR="611FB64F">
        <w:t xml:space="preserve"> 2020</w:t>
      </w:r>
      <w:proofErr w:type="gramEnd"/>
      <w:r w:rsidR="611FB64F">
        <w:t>.</w:t>
      </w:r>
    </w:p>
    <w:p w:rsidR="0035169C" w:rsidRDefault="00267734" w14:paraId="33AFE6BB" w14:textId="77777777">
      <w:pPr>
        <w:pStyle w:val="Heading2"/>
      </w:pPr>
      <w:bookmarkStart w:name="_Toc524312836" w:id="24"/>
      <w:bookmarkStart w:name="_Toc32662891" w:id="25"/>
      <w:r>
        <w:t>Evolution of the Software Development Plan</w:t>
      </w:r>
      <w:bookmarkEnd w:id="24"/>
      <w:bookmarkEnd w:id="25"/>
    </w:p>
    <w:p w:rsidR="0035169C" w:rsidRDefault="00267734" w14:paraId="7E335CC3" w14:textId="77777777">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35169C" w:rsidRDefault="00267734" w14:paraId="137A93F6" w14:textId="77777777">
      <w:pPr>
        <w:pStyle w:val="BodyText"/>
      </w:pPr>
      <w:r>
        <w:t xml:space="preserve">The </w:t>
      </w:r>
      <w:r>
        <w:rPr>
          <w:i/>
          <w:iCs/>
        </w:rPr>
        <w:t>Software Development Plan</w:t>
      </w:r>
      <w:r>
        <w:t xml:space="preserve"> will be revised prior to the start of each Iteration phase.</w:t>
      </w:r>
    </w:p>
    <w:p w:rsidR="0035169C" w:rsidRDefault="00267734" w14:paraId="608B063A" w14:textId="77777777">
      <w:pPr>
        <w:pStyle w:val="Heading1"/>
      </w:pPr>
      <w:bookmarkStart w:name="_Toc524312837" w:id="26"/>
      <w:bookmarkStart w:name="_Toc32662892" w:id="27"/>
      <w:r>
        <w:t>Project Organization</w:t>
      </w:r>
      <w:bookmarkEnd w:id="26"/>
      <w:bookmarkEnd w:id="27"/>
    </w:p>
    <w:p w:rsidR="0035169C" w:rsidRDefault="00267734" w14:paraId="507AD24F" w14:textId="77777777">
      <w:pPr>
        <w:pStyle w:val="Heading2"/>
      </w:pPr>
      <w:bookmarkStart w:name="_Toc524312838" w:id="28"/>
      <w:bookmarkStart w:name="_Toc32662893" w:id="29"/>
      <w:r>
        <w:t>Organizational Structure</w:t>
      </w:r>
      <w:bookmarkEnd w:id="28"/>
      <w:bookmarkEnd w:id="29"/>
    </w:p>
    <w:p w:rsidR="0035169C" w:rsidRDefault="00267734" w14:paraId="12E3087A" w14:textId="77777777">
      <w:pPr>
        <w:pStyle w:val="InfoBlue"/>
      </w:pPr>
      <w:r>
        <w:t>[Describe the organizational structure of the project team, including management and other review authorities.]</w:t>
      </w:r>
    </w:p>
    <w:p w:rsidR="2450BD88" w:rsidP="24890FFA" w:rsidRDefault="2450BD88" w14:paraId="0D8C2995" w14:textId="4A18BF6E">
      <w:pPr>
        <w:pStyle w:val="BodyText"/>
      </w:pPr>
      <w:r>
        <w:t xml:space="preserve">There are 4 groups. The groups </w:t>
      </w:r>
      <w:proofErr w:type="gramStart"/>
      <w:r>
        <w:t>include;</w:t>
      </w:r>
      <w:proofErr w:type="gramEnd"/>
      <w:r>
        <w:t xml:space="preserve"> front-end, back-end, Application </w:t>
      </w:r>
      <w:r w:rsidR="44A6F450">
        <w:t xml:space="preserve">development team, and server team. Each team will have one leader that will manage the teams to make sure that the deadlines are met. The </w:t>
      </w:r>
      <w:r w:rsidR="2796112B">
        <w:t xml:space="preserve">project team also includes Kimberly </w:t>
      </w:r>
      <w:proofErr w:type="spellStart"/>
      <w:r w:rsidR="2796112B">
        <w:t>Mosc</w:t>
      </w:r>
      <w:r w:rsidR="705C11E6">
        <w:t>ar</w:t>
      </w:r>
      <w:r w:rsidR="2796112B">
        <w:t>delli</w:t>
      </w:r>
      <w:proofErr w:type="spellEnd"/>
      <w:r w:rsidR="2796112B">
        <w:t xml:space="preserve"> (Project lead)</w:t>
      </w:r>
      <w:r w:rsidR="74EAE240">
        <w:t>.</w:t>
      </w:r>
    </w:p>
    <w:p w:rsidR="0035169C" w:rsidRDefault="00267734" w14:paraId="2AC8F9C0" w14:textId="77777777">
      <w:pPr>
        <w:pStyle w:val="Heading2"/>
      </w:pPr>
      <w:bookmarkStart w:name="_Toc524312839" w:id="30"/>
      <w:bookmarkStart w:name="_Toc32662894" w:id="31"/>
      <w:r>
        <w:t>External Interfaces</w:t>
      </w:r>
      <w:bookmarkEnd w:id="30"/>
      <w:bookmarkEnd w:id="31"/>
    </w:p>
    <w:p w:rsidR="0035169C" w:rsidRDefault="00267734" w14:paraId="7B2214E3" w14:textId="77777777">
      <w:pPr>
        <w:pStyle w:val="InfoBlue"/>
      </w:pPr>
      <w:r>
        <w:t>[Describe how the project interfaces with external groups. For each external group, identify the internal and external contact names. This should include responsibilities related to deployment and acceptance of the product.]</w:t>
      </w:r>
    </w:p>
    <w:p w:rsidR="0A1C3530" w:rsidP="24890FFA" w:rsidRDefault="0A1C3530" w14:paraId="6C273863" w14:textId="2A178466">
      <w:pPr>
        <w:pStyle w:val="BodyText"/>
      </w:pPr>
      <w:r>
        <w:t xml:space="preserve">Micah </w:t>
      </w:r>
      <w:proofErr w:type="spellStart"/>
      <w:r>
        <w:t>Webner</w:t>
      </w:r>
      <w:proofErr w:type="spellEnd"/>
      <w:r>
        <w:t xml:space="preserve"> is a Web Architect that will assist in setting up</w:t>
      </w:r>
      <w:r w:rsidR="1BEDA332">
        <w:t xml:space="preserve"> the server and website. </w:t>
      </w:r>
      <w:r>
        <w:t xml:space="preserve"> </w:t>
      </w:r>
    </w:p>
    <w:p w:rsidR="0035169C" w:rsidRDefault="00267734" w14:paraId="65883602" w14:textId="77777777">
      <w:pPr>
        <w:pStyle w:val="Heading2"/>
      </w:pPr>
      <w:bookmarkStart w:name="_Toc524312840" w:id="32"/>
      <w:bookmarkStart w:name="_Toc32662895" w:id="33"/>
      <w:r>
        <w:t>Roles and Responsibilities</w:t>
      </w:r>
      <w:bookmarkEnd w:id="32"/>
      <w:bookmarkEnd w:id="33"/>
    </w:p>
    <w:p w:rsidR="0035169C" w:rsidRDefault="00267734" w14:paraId="358CDA25" w14:textId="77777777">
      <w:pPr>
        <w:pStyle w:val="InfoBlue"/>
      </w:pPr>
      <w:r>
        <w:t>[Identify the project organizational units that will be responsible for each of the disciplines, workflow details, and supporting processes. The text below is provided as an example.]</w:t>
      </w:r>
    </w:p>
    <w:tbl>
      <w:tblPr>
        <w:tblStyle w:val="TableGrid"/>
        <w:tblW w:w="0" w:type="auto"/>
        <w:tblInd w:w="720" w:type="dxa"/>
        <w:tblLayout w:type="fixed"/>
        <w:tblLook w:val="06A0" w:firstRow="1" w:lastRow="0" w:firstColumn="1" w:lastColumn="0" w:noHBand="1" w:noVBand="1"/>
      </w:tblPr>
      <w:tblGrid>
        <w:gridCol w:w="2460"/>
        <w:gridCol w:w="5115"/>
      </w:tblGrid>
      <w:tr w:rsidR="6E3F7329" w:rsidTr="5149592A" w14:paraId="51B15B12" w14:textId="77777777">
        <w:tc>
          <w:tcPr>
            <w:tcW w:w="2460" w:type="dxa"/>
            <w:tcMar/>
          </w:tcPr>
          <w:p w:rsidR="6D318313" w:rsidP="6E3F7329" w:rsidRDefault="6D318313" w14:paraId="2487ADF8" w14:textId="2116DF86">
            <w:pPr>
              <w:pStyle w:val="BodyText"/>
              <w:ind w:left="0"/>
              <w:rPr>
                <w:b/>
                <w:bCs/>
              </w:rPr>
            </w:pPr>
            <w:r w:rsidRPr="6E3F7329">
              <w:rPr>
                <w:b/>
                <w:bCs/>
              </w:rPr>
              <w:t>Teams</w:t>
            </w:r>
          </w:p>
        </w:tc>
        <w:tc>
          <w:tcPr>
            <w:tcW w:w="5115" w:type="dxa"/>
            <w:tcMar/>
          </w:tcPr>
          <w:p w:rsidR="6D318313" w:rsidP="6E3F7329" w:rsidRDefault="6D318313" w14:paraId="0A2660D9" w14:textId="691A1268">
            <w:pPr>
              <w:pStyle w:val="BodyText"/>
              <w:ind w:left="0"/>
              <w:rPr>
                <w:b/>
                <w:bCs/>
              </w:rPr>
            </w:pPr>
            <w:r w:rsidRPr="6E3F7329">
              <w:rPr>
                <w:b/>
                <w:bCs/>
              </w:rPr>
              <w:t>Unified Roles</w:t>
            </w:r>
          </w:p>
        </w:tc>
      </w:tr>
      <w:tr w:rsidR="6E3F7329" w:rsidTr="5149592A" w14:paraId="056A6E40" w14:textId="77777777">
        <w:tc>
          <w:tcPr>
            <w:tcW w:w="2460" w:type="dxa"/>
            <w:tcMar/>
          </w:tcPr>
          <w:p w:rsidR="6D318313" w:rsidP="6E3F7329" w:rsidRDefault="6D318313" w14:paraId="14E4D4FE" w14:textId="46D42A12">
            <w:pPr>
              <w:pStyle w:val="BodyText"/>
              <w:ind w:left="0"/>
            </w:pPr>
            <w:r>
              <w:t>Front-End Development</w:t>
            </w:r>
          </w:p>
        </w:tc>
        <w:tc>
          <w:tcPr>
            <w:tcW w:w="5115" w:type="dxa"/>
            <w:tcMar/>
          </w:tcPr>
          <w:p w:rsidR="6D318313" w:rsidP="6E3F7329" w:rsidRDefault="6D318313" w14:paraId="56E7EAD6" w14:textId="3BACB0E8">
            <w:pPr>
              <w:pStyle w:val="BodyText"/>
              <w:ind w:left="0"/>
            </w:pPr>
            <w:r>
              <w:t xml:space="preserve">-Design </w:t>
            </w:r>
            <w:r w:rsidR="2D6E4110">
              <w:t>w</w:t>
            </w:r>
            <w:r>
              <w:t>ebsite</w:t>
            </w:r>
            <w:r w:rsidR="0A1F224C">
              <w:t>.</w:t>
            </w:r>
          </w:p>
          <w:p w:rsidR="6D318313" w:rsidP="6E3F7329" w:rsidRDefault="6D318313" w14:paraId="561C5BCE" w14:textId="63A2EB45">
            <w:pPr>
              <w:pStyle w:val="BodyText"/>
              <w:ind w:left="0"/>
            </w:pPr>
            <w:r>
              <w:t>-Determine Structure and functionality of webpage</w:t>
            </w:r>
            <w:r w:rsidR="0A1F224C">
              <w:t>.</w:t>
            </w:r>
          </w:p>
          <w:p w:rsidR="4ADA282B" w:rsidP="6E3F7329" w:rsidRDefault="4ADA282B" w14:paraId="5C374E7F" w14:textId="227EAF08">
            <w:pPr>
              <w:pStyle w:val="BodyText"/>
              <w:ind w:left="0"/>
            </w:pPr>
            <w:r>
              <w:t>-Smoothen user experience</w:t>
            </w:r>
            <w:r w:rsidR="52ED9D1C">
              <w:t>.</w:t>
            </w:r>
          </w:p>
        </w:tc>
      </w:tr>
      <w:tr w:rsidR="6E3F7329" w:rsidTr="5149592A" w14:paraId="35AE24C3" w14:textId="77777777">
        <w:tc>
          <w:tcPr>
            <w:tcW w:w="2460" w:type="dxa"/>
            <w:tcMar/>
          </w:tcPr>
          <w:p w:rsidR="6D318313" w:rsidP="6E3F7329" w:rsidRDefault="6D318313" w14:paraId="3F4FE0EF" w14:textId="49501395">
            <w:pPr>
              <w:pStyle w:val="BodyText"/>
              <w:ind w:left="0"/>
            </w:pPr>
            <w:r>
              <w:t>Back-End Development</w:t>
            </w:r>
          </w:p>
        </w:tc>
        <w:tc>
          <w:tcPr>
            <w:tcW w:w="5115" w:type="dxa"/>
            <w:tcMar/>
          </w:tcPr>
          <w:p w:rsidR="09002109" w:rsidP="24890FFA" w:rsidRDefault="021CC7D4" w14:paraId="3735ED71" w14:textId="1CEE9884">
            <w:pPr>
              <w:pStyle w:val="BodyText"/>
              <w:ind w:left="0"/>
            </w:pPr>
            <w:r w:rsidR="152AD730">
              <w:rPr/>
              <w:t xml:space="preserve">-Produce logic for server, </w:t>
            </w:r>
            <w:r w:rsidR="533CAD81">
              <w:rPr/>
              <w:t>application, and database integration.</w:t>
            </w:r>
          </w:p>
          <w:p w:rsidR="09002109" w:rsidP="6E3F7329" w:rsidRDefault="09002109" w14:paraId="4F15F559" w14:textId="73B50296">
            <w:pPr>
              <w:pStyle w:val="BodyText"/>
              <w:ind w:left="0"/>
            </w:pPr>
          </w:p>
        </w:tc>
      </w:tr>
      <w:tr w:rsidR="6E3F7329" w:rsidTr="5149592A" w14:paraId="05F1F56B" w14:textId="77777777">
        <w:tc>
          <w:tcPr>
            <w:tcW w:w="2460" w:type="dxa"/>
            <w:tcMar/>
          </w:tcPr>
          <w:p w:rsidR="6D318313" w:rsidP="6E3F7329" w:rsidRDefault="6D318313" w14:paraId="7353E506" w14:textId="4D76FB7C">
            <w:pPr>
              <w:pStyle w:val="BodyText"/>
              <w:ind w:left="0"/>
            </w:pPr>
            <w:r>
              <w:t>App-Development</w:t>
            </w:r>
          </w:p>
        </w:tc>
        <w:tc>
          <w:tcPr>
            <w:tcW w:w="5115" w:type="dxa"/>
            <w:tcMar/>
          </w:tcPr>
          <w:p w:rsidR="6E3F7329" w:rsidP="6E3F7329" w:rsidRDefault="613888D9" w14:paraId="3B79ADE5" w14:textId="09402990">
            <w:pPr>
              <w:pStyle w:val="BodyText"/>
              <w:ind w:left="0"/>
            </w:pPr>
            <w:r>
              <w:t>-Connect to backend APIs</w:t>
            </w:r>
          </w:p>
          <w:p w:rsidR="6E3F7329" w:rsidP="6E3F7329" w:rsidRDefault="613888D9" w14:paraId="1FC5DB4F" w14:textId="39F2EBFD">
            <w:pPr>
              <w:pStyle w:val="BodyText"/>
              <w:ind w:left="0"/>
            </w:pPr>
            <w:r>
              <w:t>-Design application</w:t>
            </w:r>
          </w:p>
          <w:p w:rsidR="6E3F7329" w:rsidP="6E3F7329" w:rsidRDefault="613888D9" w14:paraId="0597C874" w14:textId="114EAB39">
            <w:pPr>
              <w:pStyle w:val="BodyText"/>
              <w:ind w:left="0"/>
            </w:pPr>
            <w:r>
              <w:t>-Provide</w:t>
            </w:r>
            <w:r w:rsidR="277DEFC2">
              <w:t xml:space="preserve"> software for users</w:t>
            </w:r>
          </w:p>
        </w:tc>
      </w:tr>
      <w:tr w:rsidR="6E3F7329" w:rsidTr="5149592A" w14:paraId="5AC3AAD5" w14:textId="77777777">
        <w:tc>
          <w:tcPr>
            <w:tcW w:w="2460" w:type="dxa"/>
            <w:tcMar/>
          </w:tcPr>
          <w:p w:rsidR="6D318313" w:rsidP="6E3F7329" w:rsidRDefault="6D318313" w14:paraId="6F806432" w14:textId="065F908F">
            <w:pPr>
              <w:pStyle w:val="BodyText"/>
              <w:ind w:left="0"/>
            </w:pPr>
            <w:r>
              <w:lastRenderedPageBreak/>
              <w:t>Server Team</w:t>
            </w:r>
          </w:p>
        </w:tc>
        <w:tc>
          <w:tcPr>
            <w:tcW w:w="5115" w:type="dxa"/>
            <w:tcMar/>
          </w:tcPr>
          <w:p w:rsidR="6E3F7329" w:rsidP="24890FFA" w:rsidRDefault="23A4FB36" w14:paraId="3A3055A0" w14:textId="36BAF40D">
            <w:pPr>
              <w:pStyle w:val="BodyText"/>
              <w:ind w:left="0"/>
            </w:pPr>
            <w:r>
              <w:t xml:space="preserve">-Create and maintain the server that will host the website </w:t>
            </w:r>
          </w:p>
        </w:tc>
      </w:tr>
    </w:tbl>
    <w:p w:rsidR="0035169C" w:rsidRDefault="00267734" w14:paraId="25FE547B" w14:textId="77777777">
      <w:pPr>
        <w:pStyle w:val="BodyText"/>
      </w:pPr>
      <w:r>
        <w:t xml:space="preserve">Anyone on the project can perform </w:t>
      </w:r>
      <w:hyperlink w:history="1" r:id="rId13">
        <w:r>
          <w:rPr>
            <w:rStyle w:val="Hyperlink"/>
          </w:rPr>
          <w:t>Any Role</w:t>
        </w:r>
      </w:hyperlink>
      <w:r>
        <w:t xml:space="preserve"> activities.</w:t>
      </w:r>
    </w:p>
    <w:p w:rsidR="0035169C" w:rsidRDefault="00267734" w14:paraId="28FBB4B2" w14:textId="77777777">
      <w:pPr>
        <w:pStyle w:val="Heading1"/>
      </w:pPr>
      <w:bookmarkStart w:name="_Toc524312841" w:id="34"/>
      <w:bookmarkStart w:name="_Toc32662896" w:id="35"/>
      <w:r>
        <w:t>Management Process</w:t>
      </w:r>
      <w:bookmarkEnd w:id="34"/>
      <w:bookmarkEnd w:id="35"/>
    </w:p>
    <w:p w:rsidR="0035169C" w:rsidRDefault="00267734" w14:paraId="1C8749BD" w14:textId="77777777">
      <w:pPr>
        <w:pStyle w:val="Heading2"/>
      </w:pPr>
      <w:bookmarkStart w:name="_Toc524312843" w:id="36"/>
      <w:bookmarkStart w:name="_Toc32662898" w:id="37"/>
      <w:r>
        <w:t>Project Plan</w:t>
      </w:r>
      <w:bookmarkEnd w:id="36"/>
      <w:bookmarkEnd w:id="37"/>
    </w:p>
    <w:p w:rsidR="0035169C" w:rsidRDefault="00267734" w14:paraId="0D24AAC2" w14:textId="77777777">
      <w:pPr>
        <w:pStyle w:val="infoblue0"/>
      </w:pPr>
      <w:r>
        <w:t>[This section contains the schedule and resources for the project.]</w:t>
      </w:r>
    </w:p>
    <w:p w:rsidR="6D7A7182" w:rsidP="6D7A7182" w:rsidRDefault="6D7A7182" w14:paraId="5F6EFE23" w14:textId="71585BBE">
      <w:pPr>
        <w:pStyle w:val="infoblue0"/>
      </w:pPr>
    </w:p>
    <w:p w:rsidR="0035169C" w:rsidRDefault="00267734" w14:paraId="52B798CF" w14:textId="77777777">
      <w:pPr>
        <w:pStyle w:val="Heading3"/>
      </w:pPr>
      <w:bookmarkStart w:name="_Toc524312844" w:id="38"/>
      <w:bookmarkStart w:name="_Toc32662899" w:id="39"/>
      <w:r>
        <w:t>Phase Plan</w:t>
      </w:r>
      <w:bookmarkEnd w:id="38"/>
      <w:bookmarkEnd w:id="39"/>
    </w:p>
    <w:p w:rsidR="0035169C" w:rsidRDefault="00267734" w14:paraId="686E3036" w14:textId="77777777">
      <w:pPr>
        <w:pStyle w:val="infoblue0"/>
      </w:pPr>
      <w:r>
        <w:t>[Include the following:</w:t>
      </w:r>
    </w:p>
    <w:p w:rsidR="0035169C" w:rsidRDefault="00267734" w14:paraId="663C80D9" w14:textId="77777777">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35169C" w:rsidRDefault="00267734" w14:paraId="3A2800FD" w14:textId="77777777">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35169C" w:rsidRDefault="00267734" w14:paraId="2BBAC2ED" w14:textId="7777777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267734" w:rsidP="4F495EDB" w:rsidRDefault="00267734" w14:paraId="4825E548" w14:textId="5DE228DC">
      <w:pPr>
        <w:pStyle w:val="infoblue0"/>
      </w:pPr>
      <w:r>
        <w:t>Define any important release points and demos.]</w:t>
      </w:r>
    </w:p>
    <w:p w:rsidR="2EE127A1" w:rsidP="4F495EDB" w:rsidRDefault="2EE127A1" w14:paraId="082A02E5" w14:textId="65685DA9">
      <w:pPr>
        <w:pStyle w:val="infoblue0"/>
        <w:numPr>
          <w:ilvl w:val="1"/>
          <w:numId w:val="1"/>
        </w:numPr>
        <w:rPr>
          <w:i w:val="0"/>
          <w:iCs w:val="0"/>
          <w:color w:val="000000" w:themeColor="text1"/>
        </w:rPr>
      </w:pPr>
      <w:r w:rsidRPr="4F495EDB">
        <w:rPr>
          <w:i w:val="0"/>
          <w:iCs w:val="0"/>
          <w:color w:val="000000" w:themeColor="text1"/>
        </w:rPr>
        <w:t>Server</w:t>
      </w:r>
      <w:r w:rsidRPr="4F495EDB" w:rsidR="74C44D04">
        <w:rPr>
          <w:i w:val="0"/>
          <w:iCs w:val="0"/>
          <w:color w:val="000000" w:themeColor="text1"/>
        </w:rPr>
        <w:t xml:space="preserve"> </w:t>
      </w:r>
      <w:r w:rsidRPr="4F495EDB" w:rsidR="26A7B871">
        <w:rPr>
          <w:i w:val="0"/>
          <w:iCs w:val="0"/>
          <w:color w:val="000000" w:themeColor="text1"/>
        </w:rPr>
        <w:t>team set up server, other teams could now set up work.</w:t>
      </w:r>
    </w:p>
    <w:p w:rsidR="26A7B871" w:rsidP="6D7A7182" w:rsidRDefault="26A7B871" w14:paraId="79751981" w14:textId="260753E4">
      <w:pPr>
        <w:pStyle w:val="infoblue0"/>
        <w:numPr>
          <w:ilvl w:val="1"/>
          <w:numId w:val="1"/>
        </w:numPr>
        <w:rPr>
          <w:i w:val="0"/>
          <w:iCs w:val="0"/>
          <w:color w:val="000000" w:themeColor="text1"/>
        </w:rPr>
      </w:pPr>
      <w:r w:rsidRPr="6D7A7182">
        <w:rPr>
          <w:i w:val="0"/>
          <w:iCs w:val="0"/>
          <w:color w:val="000000" w:themeColor="text1"/>
        </w:rPr>
        <w:t xml:space="preserve">Backend team created login API for </w:t>
      </w:r>
      <w:r w:rsidRPr="6D7A7182" w:rsidR="600579A3">
        <w:rPr>
          <w:i w:val="0"/>
          <w:iCs w:val="0"/>
          <w:color w:val="000000" w:themeColor="text1"/>
        </w:rPr>
        <w:t>front end to work on.</w:t>
      </w:r>
    </w:p>
    <w:p w:rsidR="46D0279B" w:rsidP="6D7A7182" w:rsidRDefault="46D0279B" w14:paraId="7C7550CA" w14:textId="4F4B181F">
      <w:pPr>
        <w:pStyle w:val="infoblue0"/>
        <w:numPr>
          <w:ilvl w:val="1"/>
          <w:numId w:val="1"/>
        </w:numPr>
        <w:rPr>
          <w:i w:val="0"/>
          <w:iCs w:val="0"/>
          <w:color w:val="000000" w:themeColor="text1"/>
        </w:rPr>
      </w:pPr>
      <w:r w:rsidRPr="6D7A7182">
        <w:rPr>
          <w:i w:val="0"/>
          <w:iCs w:val="0"/>
          <w:color w:val="000000" w:themeColor="text1"/>
        </w:rPr>
        <w:t xml:space="preserve">Front End team setup page </w:t>
      </w:r>
    </w:p>
    <w:p w:rsidR="4F495EDB" w:rsidP="6D7A7182" w:rsidRDefault="600579A3" w14:paraId="1812EA39" w14:textId="0ED47D7A">
      <w:pPr>
        <w:pStyle w:val="infoblue0"/>
        <w:numPr>
          <w:ilvl w:val="1"/>
          <w:numId w:val="1"/>
        </w:numPr>
        <w:rPr>
          <w:i w:val="0"/>
          <w:iCs w:val="0"/>
          <w:color w:val="000000" w:themeColor="text1"/>
        </w:rPr>
      </w:pPr>
      <w:r w:rsidRPr="6D7A7182">
        <w:rPr>
          <w:i w:val="0"/>
          <w:iCs w:val="0"/>
          <w:color w:val="000000" w:themeColor="text1"/>
        </w:rPr>
        <w:t>Front End team created design and deployed</w:t>
      </w:r>
      <w:r w:rsidRPr="6D7A7182" w:rsidR="3B4FA8D5">
        <w:rPr>
          <w:i w:val="0"/>
          <w:iCs w:val="0"/>
          <w:color w:val="000000" w:themeColor="text1"/>
        </w:rPr>
        <w:t xml:space="preserve"> it to the </w:t>
      </w:r>
      <w:proofErr w:type="spellStart"/>
      <w:r w:rsidRPr="6D7A7182" w:rsidR="3B4FA8D5">
        <w:rPr>
          <w:i w:val="0"/>
          <w:iCs w:val="0"/>
          <w:color w:val="000000" w:themeColor="text1"/>
        </w:rPr>
        <w:t>PetBest</w:t>
      </w:r>
      <w:proofErr w:type="spellEnd"/>
      <w:r w:rsidRPr="6D7A7182" w:rsidR="3B4FA8D5">
        <w:rPr>
          <w:i w:val="0"/>
          <w:iCs w:val="0"/>
          <w:color w:val="000000" w:themeColor="text1"/>
        </w:rPr>
        <w:t xml:space="preserve"> website</w:t>
      </w:r>
      <w:r w:rsidRPr="6D7A7182" w:rsidR="3C11808C">
        <w:rPr>
          <w:i w:val="0"/>
          <w:iCs w:val="0"/>
          <w:color w:val="000000" w:themeColor="text1"/>
        </w:rPr>
        <w:t>.</w:t>
      </w:r>
    </w:p>
    <w:p w:rsidR="0035169C" w:rsidRDefault="00267734" w14:paraId="1D3671D4" w14:textId="77777777">
      <w:pPr>
        <w:pStyle w:val="Heading3"/>
      </w:pPr>
      <w:bookmarkStart w:name="_Toc524312845" w:id="40"/>
      <w:bookmarkStart w:name="_Toc32662900" w:id="41"/>
      <w:r>
        <w:t>Iteration Objectives</w:t>
      </w:r>
      <w:bookmarkEnd w:id="40"/>
      <w:bookmarkEnd w:id="41"/>
    </w:p>
    <w:p w:rsidR="0035169C" w:rsidRDefault="00267734" w14:paraId="4CB99C1F" w14:textId="77777777">
      <w:pPr>
        <w:pStyle w:val="infoblue0"/>
      </w:pPr>
      <w:r>
        <w:t>[List the objectives to be accomplished for each of the iterations.]</w:t>
      </w:r>
    </w:p>
    <w:p w:rsidR="4CB6C166" w:rsidP="4F495EDB" w:rsidRDefault="4CB6C166" w14:paraId="3E671D1E" w14:textId="26708AE0">
      <w:pPr>
        <w:pStyle w:val="infoblue0"/>
      </w:pPr>
      <w:r w:rsidRPr="6D7A7182">
        <w:rPr>
          <w:i w:val="0"/>
          <w:iCs w:val="0"/>
          <w:color w:val="auto"/>
        </w:rPr>
        <w:t>Our objective is for the Pet Best LLC website to attract customers and help the business grow.</w:t>
      </w:r>
    </w:p>
    <w:p w:rsidR="0035169C" w:rsidRDefault="00267734" w14:paraId="18F7E44D" w14:textId="77777777">
      <w:pPr>
        <w:pStyle w:val="Heading3"/>
      </w:pPr>
      <w:bookmarkStart w:name="_Toc524312847" w:id="42"/>
      <w:bookmarkStart w:name="_Toc32662902" w:id="43"/>
      <w:r>
        <w:t>Project Schedule</w:t>
      </w:r>
      <w:bookmarkEnd w:id="42"/>
      <w:bookmarkEnd w:id="43"/>
    </w:p>
    <w:p w:rsidR="0035169C" w:rsidRDefault="00267734" w14:paraId="78FE0E00" w14:textId="77777777">
      <w:pPr>
        <w:pStyle w:val="infoblue0"/>
      </w:pPr>
      <w:r>
        <w:t>[Diagrams or tables showing target dates for completion of iterations and phases, release points, demos, and other milestones.]</w:t>
      </w:r>
    </w:p>
    <w:p w:rsidR="1C2DBDEF" w:rsidP="5149592A" w:rsidRDefault="1C2DBDEF" w14:paraId="70F9D56D" w14:textId="0F0FCB81">
      <w:pPr>
        <w:pStyle w:val="infoblue0"/>
        <w:bidi w:val="0"/>
        <w:spacing w:before="0" w:beforeAutospacing="off" w:after="120" w:afterAutospacing="off"/>
        <w:ind w:left="720" w:right="0"/>
        <w:jc w:val="left"/>
        <w:rPr>
          <w:i w:val="0"/>
          <w:iCs w:val="0"/>
          <w:color w:val="auto"/>
          <w:vertAlign w:val="superscript"/>
        </w:rPr>
      </w:pPr>
      <w:r w:rsidRPr="5149592A" w:rsidR="1C2DBDEF">
        <w:rPr>
          <w:i w:val="0"/>
          <w:iCs w:val="0"/>
          <w:color w:val="auto"/>
        </w:rPr>
        <w:t>The t</w:t>
      </w:r>
      <w:r w:rsidRPr="5149592A" w:rsidR="6E46B157">
        <w:rPr>
          <w:i w:val="0"/>
          <w:iCs w:val="0"/>
          <w:color w:val="auto"/>
        </w:rPr>
        <w:t>arget project time</w:t>
      </w:r>
      <w:r w:rsidRPr="5149592A" w:rsidR="5A0F688C">
        <w:rPr>
          <w:i w:val="0"/>
          <w:iCs w:val="0"/>
          <w:color w:val="auto"/>
        </w:rPr>
        <w:t xml:space="preserve"> is</w:t>
      </w:r>
      <w:r w:rsidRPr="5149592A" w:rsidR="6E46B157">
        <w:rPr>
          <w:i w:val="0"/>
          <w:iCs w:val="0"/>
          <w:color w:val="auto"/>
        </w:rPr>
        <w:t xml:space="preserve"> 15 weeks.</w:t>
      </w:r>
      <w:r w:rsidRPr="5149592A" w:rsidR="0CF16764">
        <w:rPr>
          <w:i w:val="0"/>
          <w:iCs w:val="0"/>
          <w:color w:val="auto"/>
        </w:rPr>
        <w:t xml:space="preserve"> Deadline is May 4</w:t>
      </w:r>
      <w:r w:rsidRPr="5149592A" w:rsidR="0CF16764">
        <w:rPr>
          <w:i w:val="0"/>
          <w:iCs w:val="0"/>
          <w:color w:val="auto"/>
          <w:vertAlign w:val="superscript"/>
        </w:rPr>
        <w:t>th</w:t>
      </w:r>
      <w:r w:rsidRPr="5149592A" w:rsidR="0CF16764">
        <w:rPr>
          <w:i w:val="0"/>
          <w:iCs w:val="0"/>
          <w:color w:val="auto"/>
        </w:rPr>
        <w:t xml:space="preserve"> , 2020.</w:t>
      </w:r>
    </w:p>
    <w:p w:rsidR="0035169C" w:rsidRDefault="00267734" w14:paraId="01D4A560" w14:textId="77777777">
      <w:pPr>
        <w:pStyle w:val="Heading2"/>
      </w:pPr>
      <w:bookmarkStart w:name="_Toc447095892" w:id="44"/>
      <w:bookmarkStart w:name="_Toc512930361" w:id="45"/>
      <w:bookmarkStart w:name="_Toc447095893" w:id="46"/>
      <w:bookmarkStart w:name="_Toc512930362" w:id="47"/>
      <w:bookmarkStart w:name="_Toc430447687" w:id="48"/>
      <w:bookmarkStart w:name="_Toc447095894" w:id="49"/>
      <w:bookmarkStart w:name="_Toc512930363" w:id="50"/>
      <w:bookmarkStart w:name="_Toc430447688" w:id="51"/>
      <w:bookmarkStart w:name="_Toc430447689" w:id="52"/>
      <w:bookmarkStart w:name="_Toc447095895" w:id="53"/>
      <w:bookmarkStart w:name="_Toc512930364" w:id="54"/>
      <w:bookmarkStart w:name="_Toc430447690" w:id="55"/>
      <w:bookmarkStart w:name="_Toc447095896" w:id="56"/>
      <w:bookmarkStart w:name="_Toc512930365" w:id="57"/>
      <w:bookmarkStart w:name="_Toc447095897" w:id="58"/>
      <w:bookmarkStart w:name="_Toc512930366" w:id="59"/>
      <w:bookmarkStart w:name="_Toc430447691" w:id="60"/>
      <w:bookmarkStart w:name="_Toc447095898" w:id="61"/>
      <w:bookmarkStart w:name="_Toc512930367" w:id="62"/>
      <w:bookmarkStart w:name="_Toc447095908" w:id="63"/>
      <w:bookmarkStart w:name="_Toc512930368" w:id="64"/>
      <w:bookmarkStart w:name="_Toc513004379" w:id="65"/>
      <w:bookmarkStart w:name="_Toc32662904" w:id="66"/>
      <w:bookmarkEnd w:id="1"/>
      <w:bookmarkEnd w:id="4"/>
      <w:bookmarkEnd w:id="5"/>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t>Project Monitoring and Control</w:t>
      </w:r>
      <w:bookmarkEnd w:id="65"/>
      <w:bookmarkEnd w:id="66"/>
    </w:p>
    <w:p w:rsidR="0035169C" w:rsidRDefault="00267734" w14:paraId="55D90661" w14:textId="77777777">
      <w:pPr>
        <w:pStyle w:val="infoblue0"/>
      </w:pPr>
      <w:bookmarkStart w:name="_Toc447095909" w:id="67"/>
      <w:r>
        <w:t> [The following is a checklist of items to consider:</w:t>
      </w:r>
    </w:p>
    <w:p w:rsidR="0035169C" w:rsidP="000F20DD" w:rsidRDefault="00267734" w14:paraId="01D6920D" w14:textId="77777777">
      <w:pPr>
        <w:pStyle w:val="infoblue0"/>
        <w:numPr>
          <w:ilvl w:val="0"/>
          <w:numId w:val="6"/>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rsidR="0035169C" w:rsidP="000F20DD" w:rsidRDefault="00267734" w14:paraId="1FADAE41" w14:textId="77777777">
      <w:pPr>
        <w:pStyle w:val="infoblue0"/>
        <w:numPr>
          <w:ilvl w:val="0"/>
          <w:numId w:val="6"/>
        </w:numPr>
      </w:pPr>
      <w:r>
        <w:t xml:space="preserve">Schedule and Budget </w:t>
      </w:r>
      <w:proofErr w:type="spellStart"/>
      <w:proofErr w:type="gramStart"/>
      <w:r>
        <w:t>Control:Describe</w:t>
      </w:r>
      <w:proofErr w:type="spellEnd"/>
      <w:proofErr w:type="gramEnd"/>
      <w:r>
        <w:t xml:space="preserve"> the approach to be taken to monitor spending against the project budget and progress against the planned schedule. Describe how to take corrective action when required. </w:t>
      </w:r>
    </w:p>
    <w:p w:rsidR="0035169C" w:rsidP="000F20DD" w:rsidRDefault="00267734" w14:paraId="6502A990" w14:textId="77777777">
      <w:pPr>
        <w:pStyle w:val="infoblue0"/>
        <w:numPr>
          <w:ilvl w:val="0"/>
          <w:numId w:val="6"/>
        </w:numPr>
      </w:pPr>
      <w:r>
        <w:t xml:space="preserve">Quality </w:t>
      </w:r>
      <w:proofErr w:type="spellStart"/>
      <w:proofErr w:type="gramStart"/>
      <w:r>
        <w:t>Control:Describe</w:t>
      </w:r>
      <w:proofErr w:type="spellEnd"/>
      <w:proofErr w:type="gramEnd"/>
      <w: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35169C" w:rsidP="000F20DD" w:rsidRDefault="00267734" w14:paraId="322FE1C4" w14:textId="77777777">
      <w:pPr>
        <w:pStyle w:val="infoblue0"/>
        <w:numPr>
          <w:ilvl w:val="0"/>
          <w:numId w:val="6"/>
        </w:numPr>
      </w:pPr>
      <w:r>
        <w:lastRenderedPageBreak/>
        <w:t>Reporting and Measurement: Describe internal and external reports to be generated, and the frequency and distribution of publication. Specify which metrics should be collected and why.</w:t>
      </w:r>
    </w:p>
    <w:p w:rsidR="0035169C" w:rsidP="000F20DD" w:rsidRDefault="00267734" w14:paraId="71F4D79E" w14:textId="77777777">
      <w:pPr>
        <w:pStyle w:val="infoblue0"/>
        <w:numPr>
          <w:ilvl w:val="0"/>
          <w:numId w:val="6"/>
        </w:numPr>
      </w:pPr>
      <w:r>
        <w:t>Risk Management: Describe the approach that will be used to identify, analyze, prioritize, monitor and mitigate risks. Include a list of risks and their current status.</w:t>
      </w:r>
    </w:p>
    <w:p w:rsidR="0035169C" w:rsidP="000F20DD" w:rsidRDefault="00267734" w14:paraId="5900CA2C" w14:textId="77777777">
      <w:pPr>
        <w:pStyle w:val="infoblue0"/>
        <w:numPr>
          <w:ilvl w:val="0"/>
          <w:numId w:val="6"/>
        </w:numPr>
      </w:pPr>
      <w:r>
        <w:t>Project Close-out: Describe the activities for the orderly completion of the project, including staff reassignment, archiving of project materials, post-mortem debriefings and reports, and so forth.</w:t>
      </w:r>
    </w:p>
    <w:p w:rsidR="0035169C" w:rsidP="000F20DD" w:rsidRDefault="00267734" w14:paraId="0E58EAE8" w14:textId="77777777">
      <w:pPr>
        <w:pStyle w:val="infoblue0"/>
        <w:numPr>
          <w:ilvl w:val="0"/>
          <w:numId w:val="6"/>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35169C" w:rsidP="000F20DD" w:rsidRDefault="00267734" w14:paraId="04386F7F" w14:textId="77777777">
      <w:pPr>
        <w:pStyle w:val="infoblue0"/>
        <w:numPr>
          <w:ilvl w:val="0"/>
          <w:numId w:val="6"/>
        </w:numPr>
      </w:pPr>
      <w:r>
        <w:t xml:space="preserve">Problem Resolution: Describe the approach to be taken to resolve disagreements with the customer, including how to handle schedule slips, scope, and contractual disagreements. </w:t>
      </w:r>
    </w:p>
    <w:p w:rsidR="0035169C" w:rsidP="000F20DD" w:rsidRDefault="00267734" w14:paraId="041A0ADF" w14:textId="77777777">
      <w:pPr>
        <w:pStyle w:val="infoblue0"/>
        <w:numPr>
          <w:ilvl w:val="0"/>
          <w:numId w:val="6"/>
        </w:numPr>
      </w:pPr>
      <w:r>
        <w:t>Subcontractor Management: Describe how subcontractors will be managed.</w:t>
      </w:r>
    </w:p>
    <w:p w:rsidR="0035169C" w:rsidP="000F20DD" w:rsidRDefault="00267734" w14:paraId="761FB52C" w14:textId="77777777">
      <w:pPr>
        <w:pStyle w:val="infoblue0"/>
        <w:numPr>
          <w:ilvl w:val="0"/>
          <w:numId w:val="6"/>
        </w:numPr>
      </w:pPr>
      <w:r>
        <w:t>Process Improvement Plan: Describe how the effectiveness of the process will be assessed and improved.</w:t>
      </w:r>
    </w:p>
    <w:p w:rsidR="0035169C" w:rsidRDefault="00267734" w14:paraId="3976409C" w14:textId="77777777">
      <w:pPr>
        <w:pStyle w:val="infoblue0"/>
      </w:pPr>
      <w:r>
        <w:t>The text that follows is provided as an example.]</w:t>
      </w:r>
    </w:p>
    <w:p w:rsidR="0035169C" w:rsidRDefault="00267734" w14:paraId="0899829B" w14:textId="77777777">
      <w:pPr>
        <w:pStyle w:val="BodyText"/>
        <w:rPr>
          <w:rStyle w:val="Strong"/>
        </w:rPr>
      </w:pPr>
      <w:r>
        <w:rPr>
          <w:rStyle w:val="Strong"/>
        </w:rPr>
        <w:t>Requirements Management</w:t>
      </w:r>
      <w:bookmarkEnd w:id="67"/>
    </w:p>
    <w:p w:rsidR="0035169C" w:rsidP="6D7A7182" w:rsidRDefault="00267734" w14:paraId="28BB7F18" w14:textId="644C3263">
      <w:pPr>
        <w:pStyle w:val="BodyText"/>
      </w:pPr>
      <w:bookmarkStart w:name="_Toc447095910" w:id="68"/>
      <w:r w:rsidR="3F6E1471">
        <w:rPr/>
        <w:t>The requirements for this system are captured in the Vision document</w:t>
      </w:r>
      <w:r w:rsidR="7FDD3930">
        <w:rPr/>
        <w:t xml:space="preserve"> (requirement document) </w:t>
      </w:r>
      <w:r w:rsidR="3F6E1471">
        <w:rPr/>
        <w:t xml:space="preserve">. Requested changes to requirements are captured in Change </w:t>
      </w:r>
      <w:r w:rsidR="1A2CF7E2">
        <w:rPr/>
        <w:t>Requests and</w:t>
      </w:r>
      <w:r w:rsidR="3F6E1471">
        <w:rPr/>
        <w:t xml:space="preserve"> are approved as part of the Configuration Management process. </w:t>
      </w:r>
      <w:bookmarkEnd w:id="68"/>
    </w:p>
    <w:p w:rsidR="0035169C" w:rsidRDefault="0035169C" w14:paraId="2AB3DD46" w14:textId="77777777">
      <w:pPr>
        <w:pStyle w:val="BodyText"/>
        <w:rPr>
          <w:sz w:val="24"/>
          <w:szCs w:val="24"/>
        </w:rPr>
      </w:pPr>
      <w:bookmarkStart w:name="_Toc447095916" w:id="69"/>
    </w:p>
    <w:p w:rsidR="0035169C" w:rsidRDefault="00267734" w14:paraId="513C818C" w14:textId="77777777">
      <w:pPr>
        <w:pStyle w:val="BodyText"/>
        <w:rPr>
          <w:rStyle w:val="Strong"/>
        </w:rPr>
      </w:pPr>
      <w:r>
        <w:rPr>
          <w:rStyle w:val="Strong"/>
        </w:rPr>
        <w:t>Configuration Management</w:t>
      </w:r>
    </w:p>
    <w:p w:rsidR="0035169C" w:rsidRDefault="00267734" w14:paraId="1942BDC4" w14:textId="77777777">
      <w:pPr>
        <w:pStyle w:val="BodyText"/>
        <w:rPr>
          <w:szCs w:val="24"/>
        </w:rPr>
      </w:pPr>
      <w:r>
        <w:t xml:space="preserve">Appropriate tools will be selected which provide a database of Change Requests and a controlled versioned repository of project artifacts. </w:t>
      </w:r>
    </w:p>
    <w:p w:rsidR="0035169C" w:rsidRDefault="00267734" w14:paraId="3076BCE1" w14:textId="77777777">
      <w:pPr>
        <w:pStyle w:val="BodyText"/>
        <w:rPr>
          <w:szCs w:val="24"/>
        </w:rPr>
      </w:pPr>
      <w: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35169C" w:rsidRDefault="00267734" w14:paraId="5CD5FCBD" w14:textId="7E8368B3">
      <w:pPr>
        <w:pStyle w:val="BodyText"/>
      </w:pPr>
      <w:r>
        <w:t>Full backups are performed monthly and increment</w:t>
      </w:r>
      <w:r w:rsidR="33F176CD">
        <w:t>s</w:t>
      </w:r>
      <w:r>
        <w:t xml:space="preserve"> are performed nightly. </w:t>
      </w:r>
      <w:bookmarkEnd w:id="69"/>
    </w:p>
    <w:p w:rsidR="0035169C" w:rsidRDefault="00267734" w14:paraId="184DD93F" w14:textId="77777777">
      <w:pPr>
        <w:pStyle w:val="Heading1"/>
      </w:pPr>
      <w:bookmarkStart w:name="_Toc447095917" w:id="70"/>
      <w:bookmarkStart w:name="_Toc512930369" w:id="71"/>
      <w:bookmarkStart w:name="_Toc447095932" w:id="72"/>
      <w:bookmarkStart w:name="_Toc512930370" w:id="73"/>
      <w:bookmarkStart w:name="_Toc513004381" w:id="74"/>
      <w:bookmarkStart w:name="_Toc32662905" w:id="75"/>
      <w:bookmarkEnd w:id="70"/>
      <w:bookmarkEnd w:id="71"/>
      <w:bookmarkEnd w:id="72"/>
      <w:bookmarkEnd w:id="73"/>
      <w:r>
        <w:t>Annexes</w:t>
      </w:r>
      <w:bookmarkEnd w:id="74"/>
      <w:bookmarkEnd w:id="75"/>
    </w:p>
    <w:p w:rsidR="0035169C" w:rsidRDefault="00267734" w14:paraId="7D93FFA7" w14:textId="77777777">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35169C" w:rsidRDefault="00267734" w14:paraId="31C3AB98" w14:textId="77777777">
      <w:pPr>
        <w:pStyle w:val="BodyText"/>
      </w:pPr>
      <w:r>
        <w:t>The project will follow the RUP for Small Projects process, as tailored by the project Development Case.</w:t>
      </w:r>
    </w:p>
    <w:p w:rsidR="0035169C" w:rsidRDefault="00267734" w14:paraId="3A9ABEDC" w14:textId="77777777">
      <w:pPr>
        <w:pStyle w:val="BodyText"/>
      </w:pPr>
      <w:r>
        <w:t>Other applicable process plans are listed in the references section, including Programming Guidelines.</w:t>
      </w:r>
    </w:p>
    <w:p w:rsidR="00B74CE2" w:rsidRDefault="00B74CE2" w14:paraId="5D98D330" w14:textId="77777777">
      <w:pPr>
        <w:pStyle w:val="BodyText"/>
      </w:pPr>
    </w:p>
    <w:sectPr w:rsidR="00B74CE2">
      <w:headerReference w:type="default" r:id="rId14"/>
      <w:footerReference w:type="default" r:id="rId15"/>
      <w:headerReference w:type="first" r:id="rId16"/>
      <w:footerReference w:type="first" r:id="rId17"/>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0DD" w:rsidRDefault="000F20DD" w14:paraId="6F412AAB" w14:textId="77777777">
      <w:pPr>
        <w:spacing w:line="240" w:lineRule="auto"/>
      </w:pPr>
      <w:r>
        <w:separator/>
      </w:r>
    </w:p>
  </w:endnote>
  <w:endnote w:type="continuationSeparator" w:id="0">
    <w:p w:rsidR="000F20DD" w:rsidRDefault="000F20DD" w14:paraId="7FF37D22" w14:textId="77777777">
      <w:pPr>
        <w:spacing w:line="240" w:lineRule="auto"/>
      </w:pPr>
      <w:r>
        <w:continuationSeparator/>
      </w:r>
    </w:p>
  </w:endnote>
  <w:endnote w:type="continuationNotice" w:id="1">
    <w:p w:rsidR="000F20DD" w:rsidRDefault="000F20DD" w14:paraId="1E8F815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69C" w:rsidRDefault="00267734" w14:paraId="452C581B"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169C" w:rsidRDefault="0035169C" w14:paraId="513CDED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A220D78" w:rsidTr="6A220D78" w14:paraId="7DC7B4E8" w14:textId="77777777">
      <w:tc>
        <w:tcPr>
          <w:tcW w:w="3120" w:type="dxa"/>
        </w:tcPr>
        <w:p w:rsidR="6A220D78" w:rsidP="6A220D78" w:rsidRDefault="6A220D78" w14:paraId="1655A0B6" w14:textId="7CF4462E">
          <w:pPr>
            <w:pStyle w:val="Header"/>
            <w:ind w:left="-115"/>
          </w:pPr>
        </w:p>
      </w:tc>
      <w:tc>
        <w:tcPr>
          <w:tcW w:w="3120" w:type="dxa"/>
        </w:tcPr>
        <w:p w:rsidR="6A220D78" w:rsidP="6A220D78" w:rsidRDefault="6A220D78" w14:paraId="5F335C27" w14:textId="233A8A9A">
          <w:pPr>
            <w:pStyle w:val="Header"/>
            <w:jc w:val="center"/>
          </w:pPr>
        </w:p>
      </w:tc>
      <w:tc>
        <w:tcPr>
          <w:tcW w:w="3120" w:type="dxa"/>
        </w:tcPr>
        <w:p w:rsidR="6A220D78" w:rsidP="6A220D78" w:rsidRDefault="6A220D78" w14:paraId="7DA5D803" w14:textId="65FF968E">
          <w:pPr>
            <w:pStyle w:val="Header"/>
            <w:ind w:right="-115"/>
            <w:jc w:val="right"/>
          </w:pPr>
        </w:p>
      </w:tc>
    </w:tr>
  </w:tbl>
  <w:p w:rsidR="6A220D78" w:rsidP="6A220D78" w:rsidRDefault="6A220D78" w14:paraId="69268B64" w14:textId="69545A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35169C" w14:paraId="6C297C1B" w14:textId="77777777">
      <w:tc>
        <w:tcPr>
          <w:tcW w:w="3162" w:type="dxa"/>
          <w:tcBorders>
            <w:top w:val="nil"/>
            <w:left w:val="nil"/>
            <w:bottom w:val="nil"/>
            <w:right w:val="nil"/>
          </w:tcBorders>
        </w:tcPr>
        <w:p w:rsidR="0035169C" w:rsidRDefault="00267734" w14:paraId="2F61C594" w14:textId="77777777">
          <w:pPr>
            <w:ind w:right="360"/>
          </w:pPr>
          <w:r>
            <w:t>Confidential</w:t>
          </w:r>
        </w:p>
      </w:tc>
      <w:tc>
        <w:tcPr>
          <w:tcW w:w="3162" w:type="dxa"/>
          <w:tcBorders>
            <w:top w:val="nil"/>
            <w:left w:val="nil"/>
            <w:bottom w:val="nil"/>
            <w:right w:val="nil"/>
          </w:tcBorders>
        </w:tcPr>
        <w:p w:rsidR="0035169C" w:rsidRDefault="00267734" w14:paraId="54E59C5A" w14:textId="3216D145">
          <w:pPr>
            <w:jc w:val="center"/>
          </w:pPr>
          <w:r>
            <w:rPr>
              <w:rFonts w:ascii="Symbol" w:hAnsi="Symbol" w:eastAsia="Symbol" w:cs="Symbol"/>
            </w:rPr>
            <w:t>Ó</w:t>
          </w:r>
          <w:r>
            <w:fldChar w:fldCharType="begin"/>
          </w:r>
          <w:r>
            <w:instrText>DOCPROPERTY  Company  \* MERGEFORMAT</w:instrText>
          </w:r>
          <w:r>
            <w:fldChar w:fldCharType="separate"/>
          </w:r>
          <w:r w:rsidR="00350443">
            <w:t>Pet Best LLC</w:t>
          </w:r>
          <w:r>
            <w:fldChar w:fldCharType="end"/>
          </w:r>
          <w:r>
            <w:t xml:space="preserve">, </w:t>
          </w:r>
          <w:r>
            <w:fldChar w:fldCharType="begin"/>
          </w:r>
          <w:r>
            <w:instrText xml:space="preserve"> DATE \@ "yyyy" </w:instrText>
          </w:r>
          <w:r>
            <w:fldChar w:fldCharType="separate"/>
          </w:r>
          <w:r w:rsidR="00E5462A">
            <w:rPr>
              <w:noProof/>
            </w:rPr>
            <w:t>2020</w:t>
          </w:r>
          <w:r>
            <w:fldChar w:fldCharType="end"/>
          </w:r>
        </w:p>
      </w:tc>
      <w:tc>
        <w:tcPr>
          <w:tcW w:w="3162" w:type="dxa"/>
          <w:tcBorders>
            <w:top w:val="nil"/>
            <w:left w:val="nil"/>
            <w:bottom w:val="nil"/>
            <w:right w:val="nil"/>
          </w:tcBorders>
        </w:tcPr>
        <w:p w:rsidR="0035169C" w:rsidRDefault="00267734" w14:paraId="07ABFD85"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rsidR="0035169C" w:rsidRDefault="0035169C" w14:paraId="0E8AF8C5"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69C" w:rsidRDefault="0035169C" w14:paraId="7B05EDA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0DD" w:rsidRDefault="000F20DD" w14:paraId="7EC46A8F" w14:textId="77777777">
      <w:pPr>
        <w:spacing w:line="240" w:lineRule="auto"/>
      </w:pPr>
      <w:r>
        <w:separator/>
      </w:r>
    </w:p>
  </w:footnote>
  <w:footnote w:type="continuationSeparator" w:id="0">
    <w:p w:rsidR="000F20DD" w:rsidRDefault="000F20DD" w14:paraId="32340792" w14:textId="77777777">
      <w:pPr>
        <w:spacing w:line="240" w:lineRule="auto"/>
      </w:pPr>
      <w:r>
        <w:continuationSeparator/>
      </w:r>
    </w:p>
  </w:footnote>
  <w:footnote w:type="continuationNotice" w:id="1">
    <w:p w:rsidR="000F20DD" w:rsidRDefault="000F20DD" w14:paraId="294D52DB"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69C" w:rsidP="6A220D78" w:rsidRDefault="0035169C" w14:paraId="191CBE0B" w14:textId="3DA61825">
    <w:pPr>
      <w:rPr>
        <w:sz w:val="24"/>
        <w:szCs w:val="24"/>
      </w:rPr>
    </w:pPr>
  </w:p>
  <w:p w:rsidR="0035169C" w:rsidRDefault="0035169C" w14:paraId="7EB36D2E" w14:textId="77777777">
    <w:pPr>
      <w:pBdr>
        <w:top w:val="single" w:color="auto" w:sz="6" w:space="1"/>
      </w:pBdr>
      <w:rPr>
        <w:sz w:val="24"/>
      </w:rPr>
    </w:pPr>
  </w:p>
  <w:p w:rsidR="0035169C" w:rsidRDefault="00267734" w14:paraId="44707EF6" w14:textId="439E098C">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41A46">
      <w:rPr>
        <w:rFonts w:ascii="Arial" w:hAnsi="Arial"/>
        <w:b/>
        <w:sz w:val="36"/>
      </w:rPr>
      <w:t xml:space="preserve">Pet </w:t>
    </w:r>
    <w:r w:rsidR="008430A4">
      <w:rPr>
        <w:rFonts w:ascii="Arial" w:hAnsi="Arial"/>
        <w:b/>
        <w:sz w:val="36"/>
      </w:rPr>
      <w:t>Best</w:t>
    </w:r>
    <w:r w:rsidR="00E41A46">
      <w:rPr>
        <w:rFonts w:ascii="Arial" w:hAnsi="Arial"/>
        <w:b/>
        <w:sz w:val="36"/>
      </w:rPr>
      <w:t xml:space="preserve"> LLC</w:t>
    </w:r>
    <w:r>
      <w:rPr>
        <w:rFonts w:ascii="Arial" w:hAnsi="Arial"/>
        <w:b/>
        <w:sz w:val="36"/>
      </w:rPr>
      <w:fldChar w:fldCharType="end"/>
    </w:r>
  </w:p>
  <w:p w:rsidR="0035169C" w:rsidRDefault="0035169C" w14:paraId="2AC389F2" w14:textId="77777777">
    <w:pPr>
      <w:pBdr>
        <w:bottom w:val="single" w:color="auto" w:sz="6" w:space="1"/>
      </w:pBdr>
      <w:jc w:val="right"/>
      <w:rPr>
        <w:sz w:val="24"/>
      </w:rPr>
    </w:pPr>
  </w:p>
  <w:p w:rsidR="0035169C" w:rsidRDefault="0035169C" w14:paraId="2A8FD5F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35169C" w:rsidTr="001900B0" w14:paraId="7200831F" w14:textId="77777777">
      <w:tc>
        <w:tcPr>
          <w:tcW w:w="6379" w:type="dxa"/>
        </w:tcPr>
        <w:p w:rsidR="0035169C" w:rsidRDefault="00F32A32" w14:paraId="0F82C077" w14:textId="7AF10EEB">
          <w:r>
            <w:fldChar w:fldCharType="begin"/>
          </w:r>
          <w:r>
            <w:instrText>SUBJECT  "Pet Best LLC Website" \* Caps  \* MERGEFORMAT</w:instrText>
          </w:r>
          <w:r>
            <w:fldChar w:fldCharType="separate"/>
          </w:r>
          <w:r>
            <w:t>Pet Best LLC Website</w:t>
          </w:r>
          <w:r>
            <w:fldChar w:fldCharType="end"/>
          </w:r>
        </w:p>
      </w:tc>
      <w:tc>
        <w:tcPr>
          <w:tcW w:w="3179" w:type="dxa"/>
        </w:tcPr>
        <w:p w:rsidR="0035169C" w:rsidRDefault="00267734" w14:paraId="261E4317" w14:textId="1919CD5B">
          <w:pPr>
            <w:tabs>
              <w:tab w:val="left" w:pos="1135"/>
            </w:tabs>
            <w:spacing w:before="40"/>
            <w:ind w:right="68"/>
          </w:pPr>
          <w:r>
            <w:t xml:space="preserve"> Version:          1.0</w:t>
          </w:r>
        </w:p>
      </w:tc>
    </w:tr>
    <w:tr w:rsidR="0035169C" w:rsidTr="001900B0" w14:paraId="66552488" w14:textId="77777777">
      <w:tc>
        <w:tcPr>
          <w:tcW w:w="6379" w:type="dxa"/>
        </w:tcPr>
        <w:p w:rsidR="0035169C" w:rsidRDefault="00267734" w14:paraId="18B33E31" w14:textId="77777777">
          <w:r>
            <w:fldChar w:fldCharType="begin"/>
          </w:r>
          <w:r>
            <w:instrText>TITLE  \* MERGEFORMAT</w:instrText>
          </w:r>
          <w:r>
            <w:fldChar w:fldCharType="separate"/>
          </w:r>
          <w:r w:rsidR="00B74CE2">
            <w:t>Software Development Plan (Small Project)</w:t>
          </w:r>
          <w:r>
            <w:fldChar w:fldCharType="end"/>
          </w:r>
        </w:p>
      </w:tc>
      <w:tc>
        <w:tcPr>
          <w:tcW w:w="3179" w:type="dxa"/>
        </w:tcPr>
        <w:p w:rsidR="0035169C" w:rsidRDefault="00267734" w14:paraId="2F659014" w14:textId="5A2B20E3">
          <w:r>
            <w:t xml:space="preserve">  Date: </w:t>
          </w:r>
          <w:r w:rsidR="0099446B">
            <w:t>02/15/2020</w:t>
          </w:r>
        </w:p>
      </w:tc>
    </w:tr>
  </w:tbl>
  <w:p w:rsidR="0035169C" w:rsidRDefault="0035169C" w14:paraId="3A0604C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69C" w:rsidRDefault="0035169C" w14:paraId="4A54E19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 w15:restartNumberingAfterBreak="0">
    <w:nsid w:val="1CEB090A"/>
    <w:multiLevelType w:val="multilevel"/>
    <w:tmpl w:val="0C6A7E2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4186E30"/>
    <w:multiLevelType w:val="hybridMultilevel"/>
    <w:tmpl w:val="0170673A"/>
    <w:lvl w:ilvl="0" w:tplc="8404F438">
      <w:start w:val="1"/>
      <w:numFmt w:val="decimal"/>
      <w:lvlText w:val="%1."/>
      <w:lvlJc w:val="left"/>
      <w:pPr>
        <w:ind w:left="720" w:hanging="360"/>
      </w:pPr>
    </w:lvl>
    <w:lvl w:ilvl="1" w:tplc="A5147DF6">
      <w:start w:val="1"/>
      <w:numFmt w:val="decimal"/>
      <w:lvlText w:val="%2)"/>
      <w:lvlJc w:val="left"/>
      <w:pPr>
        <w:ind w:left="1440" w:hanging="360"/>
      </w:pPr>
    </w:lvl>
    <w:lvl w:ilvl="2" w:tplc="D2267144">
      <w:start w:val="1"/>
      <w:numFmt w:val="lowerRoman"/>
      <w:lvlText w:val="%3."/>
      <w:lvlJc w:val="right"/>
      <w:pPr>
        <w:ind w:left="2160" w:hanging="180"/>
      </w:pPr>
    </w:lvl>
    <w:lvl w:ilvl="3" w:tplc="B2DAE168">
      <w:start w:val="1"/>
      <w:numFmt w:val="decimal"/>
      <w:lvlText w:val="%4."/>
      <w:lvlJc w:val="left"/>
      <w:pPr>
        <w:ind w:left="2880" w:hanging="360"/>
      </w:pPr>
    </w:lvl>
    <w:lvl w:ilvl="4" w:tplc="EA32033C">
      <w:start w:val="1"/>
      <w:numFmt w:val="lowerLetter"/>
      <w:lvlText w:val="%5."/>
      <w:lvlJc w:val="left"/>
      <w:pPr>
        <w:ind w:left="3600" w:hanging="360"/>
      </w:pPr>
    </w:lvl>
    <w:lvl w:ilvl="5" w:tplc="985220A8">
      <w:start w:val="1"/>
      <w:numFmt w:val="lowerRoman"/>
      <w:lvlText w:val="%6."/>
      <w:lvlJc w:val="right"/>
      <w:pPr>
        <w:ind w:left="4320" w:hanging="180"/>
      </w:pPr>
    </w:lvl>
    <w:lvl w:ilvl="6" w:tplc="0E10F9FC">
      <w:start w:val="1"/>
      <w:numFmt w:val="decimal"/>
      <w:lvlText w:val="%7."/>
      <w:lvlJc w:val="left"/>
      <w:pPr>
        <w:ind w:left="5040" w:hanging="360"/>
      </w:pPr>
    </w:lvl>
    <w:lvl w:ilvl="7" w:tplc="DDD0FB9E">
      <w:start w:val="1"/>
      <w:numFmt w:val="lowerLetter"/>
      <w:lvlText w:val="%8."/>
      <w:lvlJc w:val="left"/>
      <w:pPr>
        <w:ind w:left="5760" w:hanging="360"/>
      </w:pPr>
    </w:lvl>
    <w:lvl w:ilvl="8" w:tplc="83FCF420">
      <w:start w:val="1"/>
      <w:numFmt w:val="lowerRoman"/>
      <w:lvlText w:val="%9."/>
      <w:lvlJc w:val="right"/>
      <w:pPr>
        <w:ind w:left="6480" w:hanging="180"/>
      </w:pPr>
    </w:lvl>
  </w:abstractNum>
  <w:abstractNum w:abstractNumId="4" w15:restartNumberingAfterBreak="0">
    <w:nsid w:val="2E6E7E82"/>
    <w:multiLevelType w:val="hybridMultilevel"/>
    <w:tmpl w:val="137E36EA"/>
    <w:lvl w:ilvl="0" w:tplc="16565F88">
      <w:start w:val="1"/>
      <w:numFmt w:val="bullet"/>
      <w:lvlText w:val=""/>
      <w:lvlJc w:val="left"/>
      <w:pPr>
        <w:ind w:left="720" w:hanging="360"/>
      </w:pPr>
      <w:rPr>
        <w:rFonts w:hint="default" w:ascii="Symbol" w:hAnsi="Symbol"/>
      </w:rPr>
    </w:lvl>
    <w:lvl w:ilvl="1" w:tplc="703AF620">
      <w:start w:val="1"/>
      <w:numFmt w:val="bullet"/>
      <w:lvlText w:val=""/>
      <w:lvlJc w:val="left"/>
      <w:pPr>
        <w:ind w:left="1440" w:hanging="360"/>
      </w:pPr>
      <w:rPr>
        <w:rFonts w:hint="default" w:ascii="Symbol" w:hAnsi="Symbol"/>
      </w:rPr>
    </w:lvl>
    <w:lvl w:ilvl="2" w:tplc="BE2C334C">
      <w:start w:val="1"/>
      <w:numFmt w:val="bullet"/>
      <w:lvlText w:val=""/>
      <w:lvlJc w:val="left"/>
      <w:pPr>
        <w:ind w:left="2160" w:hanging="360"/>
      </w:pPr>
      <w:rPr>
        <w:rFonts w:hint="default" w:ascii="Wingdings" w:hAnsi="Wingdings"/>
      </w:rPr>
    </w:lvl>
    <w:lvl w:ilvl="3" w:tplc="706EB790">
      <w:start w:val="1"/>
      <w:numFmt w:val="bullet"/>
      <w:lvlText w:val=""/>
      <w:lvlJc w:val="left"/>
      <w:pPr>
        <w:ind w:left="2880" w:hanging="360"/>
      </w:pPr>
      <w:rPr>
        <w:rFonts w:hint="default" w:ascii="Symbol" w:hAnsi="Symbol"/>
      </w:rPr>
    </w:lvl>
    <w:lvl w:ilvl="4" w:tplc="A5F0633C">
      <w:start w:val="1"/>
      <w:numFmt w:val="bullet"/>
      <w:lvlText w:val="o"/>
      <w:lvlJc w:val="left"/>
      <w:pPr>
        <w:ind w:left="3600" w:hanging="360"/>
      </w:pPr>
      <w:rPr>
        <w:rFonts w:hint="default" w:ascii="Courier New" w:hAnsi="Courier New"/>
      </w:rPr>
    </w:lvl>
    <w:lvl w:ilvl="5" w:tplc="6590BF42">
      <w:start w:val="1"/>
      <w:numFmt w:val="bullet"/>
      <w:lvlText w:val=""/>
      <w:lvlJc w:val="left"/>
      <w:pPr>
        <w:ind w:left="4320" w:hanging="360"/>
      </w:pPr>
      <w:rPr>
        <w:rFonts w:hint="default" w:ascii="Wingdings" w:hAnsi="Wingdings"/>
      </w:rPr>
    </w:lvl>
    <w:lvl w:ilvl="6" w:tplc="007A9A50">
      <w:start w:val="1"/>
      <w:numFmt w:val="bullet"/>
      <w:lvlText w:val=""/>
      <w:lvlJc w:val="left"/>
      <w:pPr>
        <w:ind w:left="5040" w:hanging="360"/>
      </w:pPr>
      <w:rPr>
        <w:rFonts w:hint="default" w:ascii="Symbol" w:hAnsi="Symbol"/>
      </w:rPr>
    </w:lvl>
    <w:lvl w:ilvl="7" w:tplc="8C5A00F8">
      <w:start w:val="1"/>
      <w:numFmt w:val="bullet"/>
      <w:lvlText w:val="o"/>
      <w:lvlJc w:val="left"/>
      <w:pPr>
        <w:ind w:left="5760" w:hanging="360"/>
      </w:pPr>
      <w:rPr>
        <w:rFonts w:hint="default" w:ascii="Courier New" w:hAnsi="Courier New"/>
      </w:rPr>
    </w:lvl>
    <w:lvl w:ilvl="8" w:tplc="9BFEFACA">
      <w:start w:val="1"/>
      <w:numFmt w:val="bullet"/>
      <w:lvlText w:val=""/>
      <w:lvlJc w:val="left"/>
      <w:pPr>
        <w:ind w:left="6480" w:hanging="360"/>
      </w:pPr>
      <w:rPr>
        <w:rFonts w:hint="default" w:ascii="Wingdings" w:hAnsi="Wingdings"/>
      </w:rPr>
    </w:lvl>
  </w:abstractNum>
  <w:abstractNum w:abstractNumId="5" w15:restartNumberingAfterBreak="0">
    <w:nsid w:val="63E64C1A"/>
    <w:multiLevelType w:val="hybridMultilevel"/>
    <w:tmpl w:val="80104D74"/>
    <w:lvl w:ilvl="0" w:tplc="DD7EC94C">
      <w:start w:val="1"/>
      <w:numFmt w:val="bullet"/>
      <w:lvlText w:val=""/>
      <w:lvlJc w:val="left"/>
      <w:pPr>
        <w:ind w:left="720" w:hanging="360"/>
      </w:pPr>
      <w:rPr>
        <w:rFonts w:hint="default" w:ascii="Symbol" w:hAnsi="Symbol"/>
      </w:rPr>
    </w:lvl>
    <w:lvl w:ilvl="1" w:tplc="F8CEAE0C">
      <w:start w:val="1"/>
      <w:numFmt w:val="bullet"/>
      <w:lvlText w:val=""/>
      <w:lvlJc w:val="left"/>
      <w:pPr>
        <w:ind w:left="1440" w:hanging="360"/>
      </w:pPr>
      <w:rPr>
        <w:rFonts w:hint="default" w:ascii="Symbol" w:hAnsi="Symbol"/>
      </w:rPr>
    </w:lvl>
    <w:lvl w:ilvl="2" w:tplc="7454579A">
      <w:start w:val="1"/>
      <w:numFmt w:val="bullet"/>
      <w:lvlText w:val=""/>
      <w:lvlJc w:val="left"/>
      <w:pPr>
        <w:ind w:left="2160" w:hanging="360"/>
      </w:pPr>
      <w:rPr>
        <w:rFonts w:hint="default" w:ascii="Wingdings" w:hAnsi="Wingdings"/>
      </w:rPr>
    </w:lvl>
    <w:lvl w:ilvl="3" w:tplc="314ED61E">
      <w:start w:val="1"/>
      <w:numFmt w:val="bullet"/>
      <w:lvlText w:val=""/>
      <w:lvlJc w:val="left"/>
      <w:pPr>
        <w:ind w:left="2880" w:hanging="360"/>
      </w:pPr>
      <w:rPr>
        <w:rFonts w:hint="default" w:ascii="Symbol" w:hAnsi="Symbol"/>
      </w:rPr>
    </w:lvl>
    <w:lvl w:ilvl="4" w:tplc="CAA24478">
      <w:start w:val="1"/>
      <w:numFmt w:val="bullet"/>
      <w:lvlText w:val="o"/>
      <w:lvlJc w:val="left"/>
      <w:pPr>
        <w:ind w:left="3600" w:hanging="360"/>
      </w:pPr>
      <w:rPr>
        <w:rFonts w:hint="default" w:ascii="Courier New" w:hAnsi="Courier New"/>
      </w:rPr>
    </w:lvl>
    <w:lvl w:ilvl="5" w:tplc="FFC6F3BA">
      <w:start w:val="1"/>
      <w:numFmt w:val="bullet"/>
      <w:lvlText w:val=""/>
      <w:lvlJc w:val="left"/>
      <w:pPr>
        <w:ind w:left="4320" w:hanging="360"/>
      </w:pPr>
      <w:rPr>
        <w:rFonts w:hint="default" w:ascii="Wingdings" w:hAnsi="Wingdings"/>
      </w:rPr>
    </w:lvl>
    <w:lvl w:ilvl="6" w:tplc="C62C2496">
      <w:start w:val="1"/>
      <w:numFmt w:val="bullet"/>
      <w:lvlText w:val=""/>
      <w:lvlJc w:val="left"/>
      <w:pPr>
        <w:ind w:left="5040" w:hanging="360"/>
      </w:pPr>
      <w:rPr>
        <w:rFonts w:hint="default" w:ascii="Symbol" w:hAnsi="Symbol"/>
      </w:rPr>
    </w:lvl>
    <w:lvl w:ilvl="7" w:tplc="F81CE346">
      <w:start w:val="1"/>
      <w:numFmt w:val="bullet"/>
      <w:lvlText w:val="o"/>
      <w:lvlJc w:val="left"/>
      <w:pPr>
        <w:ind w:left="5760" w:hanging="360"/>
      </w:pPr>
      <w:rPr>
        <w:rFonts w:hint="default" w:ascii="Courier New" w:hAnsi="Courier New"/>
      </w:rPr>
    </w:lvl>
    <w:lvl w:ilvl="8" w:tplc="A140C760">
      <w:start w:val="1"/>
      <w:numFmt w:val="bullet"/>
      <w:lvlText w:val=""/>
      <w:lvlJc w:val="left"/>
      <w:pPr>
        <w:ind w:left="6480" w:hanging="360"/>
      </w:pPr>
      <w:rPr>
        <w:rFonts w:hint="default" w:ascii="Wingdings" w:hAnsi="Wingdings"/>
      </w:rPr>
    </w:lvl>
  </w:abstractNum>
  <w:abstractNum w:abstractNumId="6" w15:restartNumberingAfterBreak="0">
    <w:nsid w:val="71163402"/>
    <w:multiLevelType w:val="hybridMultilevel"/>
    <w:tmpl w:val="C5000D7C"/>
    <w:lvl w:ilvl="0" w:tplc="CA523B74">
      <w:start w:val="1"/>
      <w:numFmt w:val="bullet"/>
      <w:lvlText w:val=""/>
      <w:lvlJc w:val="left"/>
      <w:pPr>
        <w:ind w:left="720" w:hanging="360"/>
      </w:pPr>
      <w:rPr>
        <w:rFonts w:hint="default" w:ascii="Symbol" w:hAnsi="Symbol"/>
      </w:rPr>
    </w:lvl>
    <w:lvl w:ilvl="1" w:tplc="2A64921A">
      <w:start w:val="1"/>
      <w:numFmt w:val="bullet"/>
      <w:lvlText w:val=""/>
      <w:lvlJc w:val="left"/>
      <w:pPr>
        <w:ind w:left="1440" w:hanging="360"/>
      </w:pPr>
      <w:rPr>
        <w:rFonts w:hint="default" w:ascii="Symbol" w:hAnsi="Symbol"/>
      </w:rPr>
    </w:lvl>
    <w:lvl w:ilvl="2" w:tplc="8104141E">
      <w:start w:val="1"/>
      <w:numFmt w:val="bullet"/>
      <w:lvlText w:val=""/>
      <w:lvlJc w:val="left"/>
      <w:pPr>
        <w:ind w:left="2160" w:hanging="360"/>
      </w:pPr>
      <w:rPr>
        <w:rFonts w:hint="default" w:ascii="Wingdings" w:hAnsi="Wingdings"/>
      </w:rPr>
    </w:lvl>
    <w:lvl w:ilvl="3" w:tplc="257EBE0A">
      <w:start w:val="1"/>
      <w:numFmt w:val="bullet"/>
      <w:lvlText w:val=""/>
      <w:lvlJc w:val="left"/>
      <w:pPr>
        <w:ind w:left="2880" w:hanging="360"/>
      </w:pPr>
      <w:rPr>
        <w:rFonts w:hint="default" w:ascii="Symbol" w:hAnsi="Symbol"/>
      </w:rPr>
    </w:lvl>
    <w:lvl w:ilvl="4" w:tplc="FEBE5B54">
      <w:start w:val="1"/>
      <w:numFmt w:val="bullet"/>
      <w:lvlText w:val="o"/>
      <w:lvlJc w:val="left"/>
      <w:pPr>
        <w:ind w:left="3600" w:hanging="360"/>
      </w:pPr>
      <w:rPr>
        <w:rFonts w:hint="default" w:ascii="Courier New" w:hAnsi="Courier New"/>
      </w:rPr>
    </w:lvl>
    <w:lvl w:ilvl="5" w:tplc="37D2CB5E">
      <w:start w:val="1"/>
      <w:numFmt w:val="bullet"/>
      <w:lvlText w:val=""/>
      <w:lvlJc w:val="left"/>
      <w:pPr>
        <w:ind w:left="4320" w:hanging="360"/>
      </w:pPr>
      <w:rPr>
        <w:rFonts w:hint="default" w:ascii="Wingdings" w:hAnsi="Wingdings"/>
      </w:rPr>
    </w:lvl>
    <w:lvl w:ilvl="6" w:tplc="639CAC30">
      <w:start w:val="1"/>
      <w:numFmt w:val="bullet"/>
      <w:lvlText w:val=""/>
      <w:lvlJc w:val="left"/>
      <w:pPr>
        <w:ind w:left="5040" w:hanging="360"/>
      </w:pPr>
      <w:rPr>
        <w:rFonts w:hint="default" w:ascii="Symbol" w:hAnsi="Symbol"/>
      </w:rPr>
    </w:lvl>
    <w:lvl w:ilvl="7" w:tplc="3D6A9B14">
      <w:start w:val="1"/>
      <w:numFmt w:val="bullet"/>
      <w:lvlText w:val="o"/>
      <w:lvlJc w:val="left"/>
      <w:pPr>
        <w:ind w:left="5760" w:hanging="360"/>
      </w:pPr>
      <w:rPr>
        <w:rFonts w:hint="default" w:ascii="Courier New" w:hAnsi="Courier New"/>
      </w:rPr>
    </w:lvl>
    <w:lvl w:ilvl="8" w:tplc="BDE8E436">
      <w:start w:val="1"/>
      <w:numFmt w:val="bullet"/>
      <w:lvlText w:val=""/>
      <w:lvlJc w:val="left"/>
      <w:pPr>
        <w:ind w:left="6480" w:hanging="360"/>
      </w:pPr>
      <w:rPr>
        <w:rFonts w:hint="default" w:ascii="Wingdings" w:hAnsi="Wingdings"/>
      </w:rPr>
    </w:lvl>
  </w:abstractNum>
  <w:abstractNum w:abstractNumId="7"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1">
    <w:abstractNumId w:val="3"/>
  </w:num>
  <w:num w:numId="2">
    <w:abstractNumId w:val="5"/>
  </w:num>
  <w:num w:numId="3">
    <w:abstractNumId w:val="4"/>
  </w:num>
  <w:num w:numId="4">
    <w:abstractNumId w:val="6"/>
  </w:num>
  <w:num w:numId="5">
    <w:abstractNumId w:val="0"/>
  </w:num>
  <w:num w:numId="6">
    <w:abstractNumId w:val="7"/>
  </w:num>
  <w:num w:numId="7">
    <w:abstractNumId w:val="1"/>
  </w:num>
  <w:num w:numId="8">
    <w:abstractNumId w:val="2"/>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E2"/>
    <w:rsid w:val="00044163"/>
    <w:rsid w:val="000525FD"/>
    <w:rsid w:val="00054BC1"/>
    <w:rsid w:val="000930C9"/>
    <w:rsid w:val="000F20DD"/>
    <w:rsid w:val="00115C18"/>
    <w:rsid w:val="00120E3A"/>
    <w:rsid w:val="00160E1D"/>
    <w:rsid w:val="001900B0"/>
    <w:rsid w:val="00204F60"/>
    <w:rsid w:val="002120C6"/>
    <w:rsid w:val="002230B7"/>
    <w:rsid w:val="002417CC"/>
    <w:rsid w:val="00246804"/>
    <w:rsid w:val="00267734"/>
    <w:rsid w:val="00291A2D"/>
    <w:rsid w:val="002A205B"/>
    <w:rsid w:val="00350443"/>
    <w:rsid w:val="003513C5"/>
    <w:rsid w:val="0035169C"/>
    <w:rsid w:val="003A1277"/>
    <w:rsid w:val="003C0B35"/>
    <w:rsid w:val="003D5CDD"/>
    <w:rsid w:val="00456DAA"/>
    <w:rsid w:val="00467C6B"/>
    <w:rsid w:val="00486421"/>
    <w:rsid w:val="004867C0"/>
    <w:rsid w:val="004B417C"/>
    <w:rsid w:val="004D7B48"/>
    <w:rsid w:val="004E1F85"/>
    <w:rsid w:val="004F1731"/>
    <w:rsid w:val="004F4FDA"/>
    <w:rsid w:val="00534ADE"/>
    <w:rsid w:val="00536FEC"/>
    <w:rsid w:val="00540556"/>
    <w:rsid w:val="005617C9"/>
    <w:rsid w:val="00562E80"/>
    <w:rsid w:val="00691A39"/>
    <w:rsid w:val="006C6B5C"/>
    <w:rsid w:val="00734EEC"/>
    <w:rsid w:val="008430A4"/>
    <w:rsid w:val="00851C33"/>
    <w:rsid w:val="00854614"/>
    <w:rsid w:val="008C6AFB"/>
    <w:rsid w:val="008E4B8F"/>
    <w:rsid w:val="00922810"/>
    <w:rsid w:val="009509F6"/>
    <w:rsid w:val="009744E0"/>
    <w:rsid w:val="00992A56"/>
    <w:rsid w:val="009930C9"/>
    <w:rsid w:val="0099446B"/>
    <w:rsid w:val="009E6F18"/>
    <w:rsid w:val="009F6A93"/>
    <w:rsid w:val="00A0754F"/>
    <w:rsid w:val="00A17DFD"/>
    <w:rsid w:val="00A66856"/>
    <w:rsid w:val="00B74CE2"/>
    <w:rsid w:val="00BC346A"/>
    <w:rsid w:val="00BF6A0F"/>
    <w:rsid w:val="00C1208B"/>
    <w:rsid w:val="00C24817"/>
    <w:rsid w:val="00C371DF"/>
    <w:rsid w:val="00C4707D"/>
    <w:rsid w:val="00C67BD9"/>
    <w:rsid w:val="00C8317A"/>
    <w:rsid w:val="00C93EF9"/>
    <w:rsid w:val="00CA4F2D"/>
    <w:rsid w:val="00CC2DA2"/>
    <w:rsid w:val="00D043AF"/>
    <w:rsid w:val="00D2233D"/>
    <w:rsid w:val="00D6281A"/>
    <w:rsid w:val="00D71250"/>
    <w:rsid w:val="00DB2E33"/>
    <w:rsid w:val="00E212C8"/>
    <w:rsid w:val="00E41A46"/>
    <w:rsid w:val="00E43578"/>
    <w:rsid w:val="00E5462A"/>
    <w:rsid w:val="00E77C47"/>
    <w:rsid w:val="00E87C9C"/>
    <w:rsid w:val="00EA0D65"/>
    <w:rsid w:val="00EC5C86"/>
    <w:rsid w:val="00ED38E8"/>
    <w:rsid w:val="00F31D45"/>
    <w:rsid w:val="00F32A32"/>
    <w:rsid w:val="00FA2CCA"/>
    <w:rsid w:val="00FD19AB"/>
    <w:rsid w:val="00FD19F7"/>
    <w:rsid w:val="00FD1F05"/>
    <w:rsid w:val="014F9868"/>
    <w:rsid w:val="0153ADBF"/>
    <w:rsid w:val="015F902B"/>
    <w:rsid w:val="021CC7D4"/>
    <w:rsid w:val="02758B7C"/>
    <w:rsid w:val="02AE5333"/>
    <w:rsid w:val="02F4E7DE"/>
    <w:rsid w:val="045038A4"/>
    <w:rsid w:val="04742EB8"/>
    <w:rsid w:val="04DF535F"/>
    <w:rsid w:val="056F90DD"/>
    <w:rsid w:val="05729A01"/>
    <w:rsid w:val="05B22AE7"/>
    <w:rsid w:val="05B2AF58"/>
    <w:rsid w:val="05CA6EB3"/>
    <w:rsid w:val="0646D391"/>
    <w:rsid w:val="0658ECBF"/>
    <w:rsid w:val="076A7301"/>
    <w:rsid w:val="09002109"/>
    <w:rsid w:val="0A1C3530"/>
    <w:rsid w:val="0A1F224C"/>
    <w:rsid w:val="0A43087B"/>
    <w:rsid w:val="0A7E39B8"/>
    <w:rsid w:val="0A7F0ABD"/>
    <w:rsid w:val="0CC108DF"/>
    <w:rsid w:val="0CEDBF4E"/>
    <w:rsid w:val="0CF16764"/>
    <w:rsid w:val="0E806024"/>
    <w:rsid w:val="0F18E1D0"/>
    <w:rsid w:val="0F361E96"/>
    <w:rsid w:val="0F4E903B"/>
    <w:rsid w:val="107E1E22"/>
    <w:rsid w:val="126B41E9"/>
    <w:rsid w:val="13D8434C"/>
    <w:rsid w:val="14958E1B"/>
    <w:rsid w:val="152AD730"/>
    <w:rsid w:val="15650C06"/>
    <w:rsid w:val="164A99C4"/>
    <w:rsid w:val="168091A2"/>
    <w:rsid w:val="16FD67F6"/>
    <w:rsid w:val="175E9060"/>
    <w:rsid w:val="1841AE05"/>
    <w:rsid w:val="18F557EF"/>
    <w:rsid w:val="1933FA0B"/>
    <w:rsid w:val="199F5C38"/>
    <w:rsid w:val="1A2CF7E2"/>
    <w:rsid w:val="1A5B2429"/>
    <w:rsid w:val="1A5C31E9"/>
    <w:rsid w:val="1B3F7307"/>
    <w:rsid w:val="1B47C343"/>
    <w:rsid w:val="1B7764D1"/>
    <w:rsid w:val="1BEDA332"/>
    <w:rsid w:val="1C2DBDEF"/>
    <w:rsid w:val="1CA8DC45"/>
    <w:rsid w:val="1D96000E"/>
    <w:rsid w:val="1F8508B4"/>
    <w:rsid w:val="203EE08E"/>
    <w:rsid w:val="20A487BE"/>
    <w:rsid w:val="215E2E2F"/>
    <w:rsid w:val="21B91FB9"/>
    <w:rsid w:val="21E7472C"/>
    <w:rsid w:val="22577105"/>
    <w:rsid w:val="23A4FB36"/>
    <w:rsid w:val="23AC342A"/>
    <w:rsid w:val="2450BD88"/>
    <w:rsid w:val="24890FFA"/>
    <w:rsid w:val="263FE01A"/>
    <w:rsid w:val="266272AE"/>
    <w:rsid w:val="26A7B871"/>
    <w:rsid w:val="274BE4FE"/>
    <w:rsid w:val="277DEFC2"/>
    <w:rsid w:val="2796112B"/>
    <w:rsid w:val="289B322C"/>
    <w:rsid w:val="2977C065"/>
    <w:rsid w:val="298A37A0"/>
    <w:rsid w:val="29946493"/>
    <w:rsid w:val="29D8A8BC"/>
    <w:rsid w:val="29E83FE2"/>
    <w:rsid w:val="29F4F3CC"/>
    <w:rsid w:val="2BFADD9B"/>
    <w:rsid w:val="2CF06498"/>
    <w:rsid w:val="2D043F3F"/>
    <w:rsid w:val="2D6E4110"/>
    <w:rsid w:val="2E1A4C40"/>
    <w:rsid w:val="2E5D227E"/>
    <w:rsid w:val="2E9551F0"/>
    <w:rsid w:val="2EAE43C9"/>
    <w:rsid w:val="2EE127A1"/>
    <w:rsid w:val="2EEA8103"/>
    <w:rsid w:val="2FA7ED90"/>
    <w:rsid w:val="30C9D170"/>
    <w:rsid w:val="31A4808B"/>
    <w:rsid w:val="31C0C88C"/>
    <w:rsid w:val="33A1148A"/>
    <w:rsid w:val="33ECCEC3"/>
    <w:rsid w:val="33F176CD"/>
    <w:rsid w:val="34BBABAD"/>
    <w:rsid w:val="3584BD8C"/>
    <w:rsid w:val="38AFE190"/>
    <w:rsid w:val="39482AEB"/>
    <w:rsid w:val="396C8C24"/>
    <w:rsid w:val="3A1E7DF1"/>
    <w:rsid w:val="3A6DDBF1"/>
    <w:rsid w:val="3AE38661"/>
    <w:rsid w:val="3B11C1DC"/>
    <w:rsid w:val="3B4FA8D5"/>
    <w:rsid w:val="3B76FA91"/>
    <w:rsid w:val="3BC02BE5"/>
    <w:rsid w:val="3BCCD8DC"/>
    <w:rsid w:val="3C11808C"/>
    <w:rsid w:val="3C34576E"/>
    <w:rsid w:val="3C688162"/>
    <w:rsid w:val="3DC71772"/>
    <w:rsid w:val="3DFFDA00"/>
    <w:rsid w:val="3EFCD16E"/>
    <w:rsid w:val="3F346A71"/>
    <w:rsid w:val="3F3DE3A8"/>
    <w:rsid w:val="3F6E1471"/>
    <w:rsid w:val="3FCB0FB9"/>
    <w:rsid w:val="404B4729"/>
    <w:rsid w:val="416D015F"/>
    <w:rsid w:val="4233FF21"/>
    <w:rsid w:val="42D4731D"/>
    <w:rsid w:val="4307668C"/>
    <w:rsid w:val="4319D863"/>
    <w:rsid w:val="435EDE8D"/>
    <w:rsid w:val="449B332B"/>
    <w:rsid w:val="44A6F450"/>
    <w:rsid w:val="44B03985"/>
    <w:rsid w:val="44F04400"/>
    <w:rsid w:val="453360BD"/>
    <w:rsid w:val="454C73FE"/>
    <w:rsid w:val="457DEFF9"/>
    <w:rsid w:val="45E88C62"/>
    <w:rsid w:val="46D0279B"/>
    <w:rsid w:val="46EABAD9"/>
    <w:rsid w:val="4875E7DB"/>
    <w:rsid w:val="488AD863"/>
    <w:rsid w:val="48BBB4E4"/>
    <w:rsid w:val="4922651E"/>
    <w:rsid w:val="49D1AC26"/>
    <w:rsid w:val="49E1AA84"/>
    <w:rsid w:val="49EC4BBA"/>
    <w:rsid w:val="4A1169BD"/>
    <w:rsid w:val="4A6409B7"/>
    <w:rsid w:val="4ADA282B"/>
    <w:rsid w:val="4B487817"/>
    <w:rsid w:val="4CB6C166"/>
    <w:rsid w:val="4CF254F5"/>
    <w:rsid w:val="4CF65978"/>
    <w:rsid w:val="4D02C6EF"/>
    <w:rsid w:val="4D5504CB"/>
    <w:rsid w:val="4DC5B841"/>
    <w:rsid w:val="4DF60C9B"/>
    <w:rsid w:val="4E394AD0"/>
    <w:rsid w:val="4EBFDC5E"/>
    <w:rsid w:val="4ED3F238"/>
    <w:rsid w:val="4F163DD4"/>
    <w:rsid w:val="4F1E11AF"/>
    <w:rsid w:val="4F495EDB"/>
    <w:rsid w:val="51163582"/>
    <w:rsid w:val="5129841B"/>
    <w:rsid w:val="5149592A"/>
    <w:rsid w:val="51828DB1"/>
    <w:rsid w:val="518A4866"/>
    <w:rsid w:val="5229E95F"/>
    <w:rsid w:val="52794369"/>
    <w:rsid w:val="52A839B3"/>
    <w:rsid w:val="52ED9D1C"/>
    <w:rsid w:val="533CAD81"/>
    <w:rsid w:val="53CD04F0"/>
    <w:rsid w:val="5404FAAD"/>
    <w:rsid w:val="546307EB"/>
    <w:rsid w:val="5482930B"/>
    <w:rsid w:val="54B83893"/>
    <w:rsid w:val="54E90EEA"/>
    <w:rsid w:val="55224D96"/>
    <w:rsid w:val="5530B1AF"/>
    <w:rsid w:val="56AF64D7"/>
    <w:rsid w:val="56F0D96A"/>
    <w:rsid w:val="58404986"/>
    <w:rsid w:val="58D1C283"/>
    <w:rsid w:val="5A0F688C"/>
    <w:rsid w:val="5A5827A2"/>
    <w:rsid w:val="5A6093E3"/>
    <w:rsid w:val="5C93B2E6"/>
    <w:rsid w:val="5DE35054"/>
    <w:rsid w:val="5E29D201"/>
    <w:rsid w:val="5EC23158"/>
    <w:rsid w:val="5F6679A5"/>
    <w:rsid w:val="600579A3"/>
    <w:rsid w:val="60346253"/>
    <w:rsid w:val="610E9D41"/>
    <w:rsid w:val="611FB64F"/>
    <w:rsid w:val="613888D9"/>
    <w:rsid w:val="61F2C508"/>
    <w:rsid w:val="6266719C"/>
    <w:rsid w:val="6273673B"/>
    <w:rsid w:val="627F79F7"/>
    <w:rsid w:val="62B4127B"/>
    <w:rsid w:val="62D34CEA"/>
    <w:rsid w:val="6557AECD"/>
    <w:rsid w:val="65DEECCF"/>
    <w:rsid w:val="65F0CCC9"/>
    <w:rsid w:val="6811B0AE"/>
    <w:rsid w:val="6819ECB8"/>
    <w:rsid w:val="68D5C75A"/>
    <w:rsid w:val="69297B1C"/>
    <w:rsid w:val="69B4CBD0"/>
    <w:rsid w:val="69CAD310"/>
    <w:rsid w:val="69CD8DE0"/>
    <w:rsid w:val="6A220D78"/>
    <w:rsid w:val="6A5CB5B5"/>
    <w:rsid w:val="6B13DBED"/>
    <w:rsid w:val="6BA61D32"/>
    <w:rsid w:val="6BA70F8E"/>
    <w:rsid w:val="6C09EBDE"/>
    <w:rsid w:val="6C3E068C"/>
    <w:rsid w:val="6C7F8B52"/>
    <w:rsid w:val="6D318313"/>
    <w:rsid w:val="6D7A7182"/>
    <w:rsid w:val="6DFF09D8"/>
    <w:rsid w:val="6E3F7329"/>
    <w:rsid w:val="6E46B157"/>
    <w:rsid w:val="6ED2E222"/>
    <w:rsid w:val="6F40E4A9"/>
    <w:rsid w:val="6FA2A625"/>
    <w:rsid w:val="700F78F6"/>
    <w:rsid w:val="70150ACD"/>
    <w:rsid w:val="70585DD9"/>
    <w:rsid w:val="705C11E6"/>
    <w:rsid w:val="7100A196"/>
    <w:rsid w:val="71D76FB7"/>
    <w:rsid w:val="72251348"/>
    <w:rsid w:val="722F4206"/>
    <w:rsid w:val="72702C99"/>
    <w:rsid w:val="72E9C7F2"/>
    <w:rsid w:val="730ECA4F"/>
    <w:rsid w:val="73F5D4EC"/>
    <w:rsid w:val="74C44D04"/>
    <w:rsid w:val="74CC42BD"/>
    <w:rsid w:val="74EAE240"/>
    <w:rsid w:val="751427A7"/>
    <w:rsid w:val="75D79319"/>
    <w:rsid w:val="767F6F8E"/>
    <w:rsid w:val="76B8C5DE"/>
    <w:rsid w:val="76FB3325"/>
    <w:rsid w:val="7852BE17"/>
    <w:rsid w:val="78E773E7"/>
    <w:rsid w:val="7A312E9E"/>
    <w:rsid w:val="7ABED127"/>
    <w:rsid w:val="7B0EA73F"/>
    <w:rsid w:val="7BE076CE"/>
    <w:rsid w:val="7BEFD054"/>
    <w:rsid w:val="7C01B27A"/>
    <w:rsid w:val="7C5C508C"/>
    <w:rsid w:val="7D2EFE70"/>
    <w:rsid w:val="7D5E2C7E"/>
    <w:rsid w:val="7DAEFDD8"/>
    <w:rsid w:val="7DB469AB"/>
    <w:rsid w:val="7DD8BE01"/>
    <w:rsid w:val="7E57E2DC"/>
    <w:rsid w:val="7ECFD5F6"/>
    <w:rsid w:val="7EE889AF"/>
    <w:rsid w:val="7EEB2A3D"/>
    <w:rsid w:val="7F2E203F"/>
    <w:rsid w:val="7F3B28E8"/>
    <w:rsid w:val="7F5D14F3"/>
    <w:rsid w:val="7FDD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E5D85A"/>
  <w15:chartTrackingRefBased/>
  <w15:docId w15:val="{C9F6B065-C2D3-4E9B-9CCB-E7490BBB1E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0"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5"/>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ind w:left="2880"/>
      <w:outlineLvl w:val="4"/>
    </w:pPr>
    <w:rPr>
      <w:sz w:val="22"/>
    </w:rPr>
  </w:style>
  <w:style w:type="paragraph" w:styleId="Heading6">
    <w:name w:val="heading 6"/>
    <w:basedOn w:val="Normal"/>
    <w:next w:val="Normal"/>
    <w:qFormat/>
    <w:pPr>
      <w:numPr>
        <w:ilvl w:val="5"/>
        <w:numId w:val="5"/>
      </w:numPr>
      <w:spacing w:before="240" w:after="60"/>
      <w:ind w:left="2880"/>
      <w:outlineLvl w:val="5"/>
    </w:pPr>
    <w:rPr>
      <w:i/>
      <w:sz w:val="22"/>
    </w:rPr>
  </w:style>
  <w:style w:type="paragraph" w:styleId="Heading7">
    <w:name w:val="heading 7"/>
    <w:basedOn w:val="Normal"/>
    <w:next w:val="Normal"/>
    <w:qFormat/>
    <w:pPr>
      <w:numPr>
        <w:ilvl w:val="6"/>
        <w:numId w:val="5"/>
      </w:numPr>
      <w:spacing w:before="240" w:after="60"/>
      <w:ind w:left="2880"/>
      <w:outlineLvl w:val="6"/>
    </w:pPr>
  </w:style>
  <w:style w:type="paragraph" w:styleId="Heading8">
    <w:name w:val="heading 8"/>
    <w:basedOn w:val="Normal"/>
    <w:next w:val="Normal"/>
    <w:qFormat/>
    <w:pPr>
      <w:numPr>
        <w:ilvl w:val="7"/>
        <w:numId w:val="5"/>
      </w:numPr>
      <w:spacing w:before="240" w:after="60"/>
      <w:ind w:left="2880"/>
      <w:outlineLvl w:val="7"/>
    </w:pPr>
    <w:rPr>
      <w:i/>
    </w:rPr>
  </w:style>
  <w:style w:type="paragraph" w:styleId="Heading9">
    <w:name w:val="heading 9"/>
    <w:basedOn w:val="Normal"/>
    <w:next w:val="Normal"/>
    <w:qFormat/>
    <w:pPr>
      <w:numPr>
        <w:ilvl w:val="8"/>
        <w:numId w:val="5"/>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abletext" w:customStyle="1">
    <w:name w:val="Tabletext"/>
    <w:basedOn w:val="Normal"/>
    <w:pPr>
      <w:keepLines/>
      <w:spacing w:after="120"/>
    </w:pPr>
  </w:style>
  <w:style w:type="paragraph" w:styleId="BodyText">
    <w:name w:val="Body Text"/>
    <w:basedOn w:val="Normal"/>
    <w:semiHidden/>
    <w:pPr>
      <w:keepLines/>
      <w:spacing w:after="120"/>
      <w:ind w:left="720"/>
    </w:pPr>
  </w:style>
  <w:style w:type="paragraph" w:styleId="Blockquote" w:customStyle="1">
    <w:name w:val="Blockquote"/>
    <w:basedOn w:val="Normal"/>
    <w:pPr>
      <w:widowControl/>
      <w:spacing w:before="100" w:after="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8"/>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qFormat/>
    <w:rPr>
      <w:b/>
      <w:bCs/>
    </w:rPr>
  </w:style>
  <w:style w:type="paragraph" w:styleId="infoblue0" w:customStyle="1">
    <w:name w:val="infoblue"/>
    <w:basedOn w:val="Normal"/>
    <w:pPr>
      <w:widowControl/>
      <w:spacing w:after="120"/>
      <w:ind w:left="720"/>
    </w:pPr>
    <w:rPr>
      <w:i/>
      <w:iCs/>
      <w:color w:val="0000FF"/>
    </w:rPr>
  </w:style>
  <w:style w:type="character" w:styleId="FollowedHyperlink">
    <w:name w:val="FollowedHyperlink"/>
    <w:semiHidden/>
    <w:rPr>
      <w:color w:val="800080"/>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E87C9C"/>
    <w:rPr>
      <w:sz w:val="16"/>
      <w:szCs w:val="16"/>
    </w:rPr>
  </w:style>
  <w:style w:type="paragraph" w:styleId="CommentText">
    <w:name w:val="annotation text"/>
    <w:basedOn w:val="Normal"/>
    <w:link w:val="CommentTextChar"/>
    <w:uiPriority w:val="99"/>
    <w:semiHidden/>
    <w:unhideWhenUsed/>
    <w:rsid w:val="00E87C9C"/>
    <w:pPr>
      <w:spacing w:line="240" w:lineRule="auto"/>
    </w:pPr>
  </w:style>
  <w:style w:type="character" w:styleId="CommentTextChar" w:customStyle="1">
    <w:name w:val="Comment Text Char"/>
    <w:basedOn w:val="DefaultParagraphFont"/>
    <w:link w:val="CommentText"/>
    <w:uiPriority w:val="99"/>
    <w:semiHidden/>
    <w:rsid w:val="00E87C9C"/>
  </w:style>
  <w:style w:type="paragraph" w:styleId="CommentSubject">
    <w:name w:val="annotation subject"/>
    <w:basedOn w:val="CommentText"/>
    <w:next w:val="CommentText"/>
    <w:link w:val="CommentSubjectChar"/>
    <w:uiPriority w:val="99"/>
    <w:semiHidden/>
    <w:unhideWhenUsed/>
    <w:rsid w:val="00E87C9C"/>
    <w:rPr>
      <w:b/>
      <w:bCs/>
    </w:rPr>
  </w:style>
  <w:style w:type="character" w:styleId="CommentSubjectChar" w:customStyle="1">
    <w:name w:val="Comment Subject Char"/>
    <w:basedOn w:val="CommentTextChar"/>
    <w:link w:val="CommentSubject"/>
    <w:uiPriority w:val="99"/>
    <w:semiHidden/>
    <w:rsid w:val="00E87C9C"/>
    <w:rPr>
      <w:b/>
      <w:bCs/>
    </w:rPr>
  </w:style>
  <w:style w:type="paragraph" w:styleId="BalloonText">
    <w:name w:val="Balloon Text"/>
    <w:basedOn w:val="Normal"/>
    <w:link w:val="BalloonTextChar"/>
    <w:uiPriority w:val="99"/>
    <w:semiHidden/>
    <w:unhideWhenUsed/>
    <w:rsid w:val="00E87C9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87C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process\workers\wk_any.htm"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A5E4C1BC238A4C97FCE97D0981DF0B" ma:contentTypeVersion="4" ma:contentTypeDescription="Create a new document." ma:contentTypeScope="" ma:versionID="210c58cf78304bc986864396b7d84cff">
  <xsd:schema xmlns:xsd="http://www.w3.org/2001/XMLSchema" xmlns:xs="http://www.w3.org/2001/XMLSchema" xmlns:p="http://schemas.microsoft.com/office/2006/metadata/properties" xmlns:ns2="8ca59232-b7d9-4600-ad8e-b8fca5f7ca35" targetNamespace="http://schemas.microsoft.com/office/2006/metadata/properties" ma:root="true" ma:fieldsID="28c8d215bb49e1b93f9c5f549377bfa7" ns2:_="">
    <xsd:import namespace="8ca59232-b7d9-4600-ad8e-b8fca5f7c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9232-b7d9-4600-ad8e-b8fca5f7c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E41366-DB8D-4116-9CDD-E13D678B41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331029-4548-4FCF-83EE-F860CEE61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59232-b7d9-4600-ad8e-b8fca5f7c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E08071-9576-403E-A7A0-ABCB1BB13DA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rup_sdpln_sp</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Development Plan (Small Project)</dc:title>
  <dc:subject>Pet Best LLC Website</dc:subject>
  <dc:creator>Mohammed Aldura</dc:creator>
  <keywords/>
  <dc:description/>
  <lastModifiedBy>Mohamed Aldura</lastModifiedBy>
  <revision>86</revision>
  <lastPrinted>1900-01-01T08:00:00.0000000Z</lastPrinted>
  <dcterms:created xsi:type="dcterms:W3CDTF">2020-02-13T03:11:00.0000000Z</dcterms:created>
  <dcterms:modified xsi:type="dcterms:W3CDTF">2020-02-25T00:48:28.8646027Z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0x010100ACA5E4C1BC238A4C97FCE97D0981DF0B</vt:lpwstr>
  </property>
</Properties>
</file>